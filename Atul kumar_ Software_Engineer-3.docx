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23928" w14:textId="46BA8BB6" w:rsidR="007142C2" w:rsidRDefault="00C726E7">
      <w:pPr>
        <w:pStyle w:val="Title"/>
      </w:pPr>
      <w:r>
        <w:t>‍‍</w:t>
      </w:r>
      <w:sdt>
        <w:sdtPr>
          <w:alias w:val="Your Name"/>
          <w:id w:val="1246310863"/>
          <w:placeholder>
            <w:docPart w:val="6766DD21744141719C6655E21BA2EDA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B2928">
            <w:t>Atul kumar</w:t>
          </w:r>
        </w:sdtContent>
      </w:sdt>
    </w:p>
    <w:p w14:paraId="124788BA" w14:textId="4DA1D61C" w:rsidR="007142C2" w:rsidRDefault="00B90A2D">
      <w:sdt>
        <w:sdtPr>
          <w:alias w:val="Address"/>
          <w:id w:val="-593780209"/>
          <w:placeholder>
            <w:docPart w:val="CE8B88BCE9A648118302E66837D79590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726E7">
            <w:t>Pyrmont,</w:t>
          </w:r>
          <w:r w:rsidR="003E08F9">
            <w:t xml:space="preserve"> Sydney</w:t>
          </w:r>
          <w:r w:rsidR="00C726E7">
            <w:t xml:space="preserve"> NSW - 2009</w:t>
          </w:r>
        </w:sdtContent>
      </w:sdt>
      <w:r w:rsidR="00C726E7">
        <w:t> | </w:t>
      </w:r>
      <w:sdt>
        <w:sdtPr>
          <w:alias w:val="Telephone"/>
          <w:id w:val="-1416317146"/>
          <w:placeholder>
            <w:docPart w:val="93FE47B3ECB747FAABAADE0B4A70795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726E7">
            <w:t>0420784462</w:t>
          </w:r>
        </w:sdtContent>
      </w:sdt>
      <w:r w:rsidR="00C726E7">
        <w:t> | </w:t>
      </w:r>
      <w:sdt>
        <w:sdtPr>
          <w:alias w:val="Email"/>
          <w:id w:val="-391963670"/>
          <w:placeholder>
            <w:docPart w:val="5FC78F1CB59F4380A8D450580E46C6E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87079" w:rsidRPr="00387079">
            <w:t xml:space="preserve">atulkumarpccs@gmail.com </w:t>
          </w:r>
          <w:r w:rsidR="0046260C">
            <w:t xml:space="preserve">                         </w:t>
          </w:r>
          <w:r w:rsidR="00387079" w:rsidRPr="00387079">
            <w:t>https://www.linkedin.com/in/atul-kumar-</w:t>
          </w:r>
          <w:r w:rsidR="00B445CF">
            <w:t>pccs</w:t>
          </w:r>
          <w:r w:rsidR="00387079" w:rsidRPr="00387079">
            <w:t xml:space="preserve"> |</w:t>
          </w:r>
          <w:r w:rsidR="00387079">
            <w:t xml:space="preserve"> </w:t>
          </w:r>
          <w:r w:rsidR="00387079" w:rsidRPr="00387079">
            <w:t>https://github.com/atulkumarpccs</w:t>
          </w:r>
        </w:sdtContent>
      </w:sdt>
    </w:p>
    <w:p w14:paraId="5D550F33" w14:textId="77777777" w:rsidR="007142C2" w:rsidRDefault="00C726E7">
      <w:pPr>
        <w:pStyle w:val="SectionHeading"/>
        <w:spacing w:before="720"/>
      </w:pPr>
      <w:r>
        <w:t>Summary</w:t>
      </w:r>
      <w:bookmarkStart w:id="0" w:name="_GoBack"/>
      <w:bookmarkEnd w:id="0"/>
    </w:p>
    <w:p w14:paraId="23350A3F" w14:textId="77777777" w:rsidR="002C74C2" w:rsidRPr="004B5237" w:rsidRDefault="00C726E7" w:rsidP="002C74C2">
      <w:pPr>
        <w:pStyle w:val="ListBullet"/>
        <w:numPr>
          <w:ilvl w:val="0"/>
          <w:numId w:val="0"/>
        </w:numPr>
        <w:rPr>
          <w:sz w:val="20"/>
        </w:rPr>
      </w:pPr>
      <w:r w:rsidRPr="004B5237">
        <w:rPr>
          <w:sz w:val="20"/>
        </w:rPr>
        <w:t>I am a passionate IT professional with keen interest in technology and building software. Below is a quick summary of my professional journey:</w:t>
      </w:r>
    </w:p>
    <w:p w14:paraId="44D6C9E2" w14:textId="4B359262" w:rsidR="002C74C2" w:rsidRPr="004B5237" w:rsidRDefault="00FC6D45" w:rsidP="002C74C2">
      <w:pPr>
        <w:pStyle w:val="ListBullet"/>
        <w:numPr>
          <w:ilvl w:val="0"/>
          <w:numId w:val="5"/>
        </w:numPr>
      </w:pPr>
      <w:r>
        <w:t>Seven</w:t>
      </w:r>
      <w:r w:rsidR="00C726E7" w:rsidRPr="004B5237">
        <w:t xml:space="preserve"> years of proven </w:t>
      </w:r>
      <w:r w:rsidR="00C726E7">
        <w:t>software development experience in IT industry</w:t>
      </w:r>
      <w:r>
        <w:t xml:space="preserve"> </w:t>
      </w:r>
    </w:p>
    <w:p w14:paraId="7F0BC960" w14:textId="41985543" w:rsidR="002C74C2" w:rsidRDefault="00C726E7" w:rsidP="002C74C2">
      <w:pPr>
        <w:pStyle w:val="ListBullet"/>
        <w:numPr>
          <w:ilvl w:val="0"/>
          <w:numId w:val="5"/>
        </w:numPr>
      </w:pPr>
      <w:r>
        <w:t>Highly proficient in</w:t>
      </w:r>
      <w:r w:rsidR="003E7D9C" w:rsidRPr="003E7D9C">
        <w:t xml:space="preserve"> </w:t>
      </w:r>
      <w:r w:rsidR="003E7D9C">
        <w:t>C,</w:t>
      </w:r>
      <w:r w:rsidRPr="004B5237">
        <w:t xml:space="preserve"> </w:t>
      </w:r>
      <w:r w:rsidR="00016DA2" w:rsidRPr="004B5237">
        <w:t>C++,</w:t>
      </w:r>
      <w:r w:rsidR="00016DA2">
        <w:t xml:space="preserve"> Object</w:t>
      </w:r>
      <w:r w:rsidR="00262DC8">
        <w:t xml:space="preserve"> Oriented Design/Analysis,</w:t>
      </w:r>
      <w:r w:rsidRPr="004B5237">
        <w:t xml:space="preserve"> </w:t>
      </w:r>
      <w:r w:rsidR="00712377">
        <w:t>Qt</w:t>
      </w:r>
      <w:r w:rsidR="00F162F8">
        <w:t xml:space="preserve"> framework</w:t>
      </w:r>
      <w:r w:rsidR="00F162F8" w:rsidRPr="004B5237">
        <w:t>,</w:t>
      </w:r>
      <w:r w:rsidR="00F162F8">
        <w:t xml:space="preserve"> Linux Internals</w:t>
      </w:r>
      <w:r w:rsidRPr="004B5237">
        <w:t xml:space="preserve">, </w:t>
      </w:r>
      <w:r w:rsidR="00676264">
        <w:t>QML</w:t>
      </w:r>
      <w:r>
        <w:t>.</w:t>
      </w:r>
    </w:p>
    <w:p w14:paraId="023965C2" w14:textId="749E9E34" w:rsidR="004B5237" w:rsidRPr="004B5237" w:rsidRDefault="00C726E7" w:rsidP="002C74C2">
      <w:pPr>
        <w:pStyle w:val="ListBullet"/>
        <w:numPr>
          <w:ilvl w:val="0"/>
          <w:numId w:val="5"/>
        </w:numPr>
      </w:pPr>
      <w:r>
        <w:t>Working knowledge</w:t>
      </w:r>
      <w:r w:rsidR="00D915FF">
        <w:t xml:space="preserve"> and</w:t>
      </w:r>
      <w:r>
        <w:t xml:space="preserve"> of Python, </w:t>
      </w:r>
      <w:r w:rsidR="00D915FF">
        <w:t>XML, Machine learning algorithms/perception focused on self-driving car.</w:t>
      </w:r>
    </w:p>
    <w:p w14:paraId="6F017CF2" w14:textId="2916E23F" w:rsidR="002C74C2" w:rsidRPr="004B5237" w:rsidRDefault="00C726E7" w:rsidP="002C74C2">
      <w:pPr>
        <w:pStyle w:val="ListBullet"/>
        <w:numPr>
          <w:ilvl w:val="0"/>
          <w:numId w:val="5"/>
        </w:numPr>
      </w:pPr>
      <w:r w:rsidRPr="004B5237">
        <w:t>B</w:t>
      </w:r>
      <w:r w:rsidR="00F162F8">
        <w:t xml:space="preserve">uilt high-quality software </w:t>
      </w:r>
      <w:r w:rsidR="00BA00FF">
        <w:t>base</w:t>
      </w:r>
      <w:r w:rsidR="0046260C">
        <w:t>d</w:t>
      </w:r>
      <w:r w:rsidR="00BA00FF">
        <w:t xml:space="preserve"> on </w:t>
      </w:r>
      <w:r w:rsidR="0046260C">
        <w:t>various</w:t>
      </w:r>
      <w:r w:rsidR="000677CA">
        <w:t xml:space="preserve"> </w:t>
      </w:r>
      <w:r w:rsidR="0046260C">
        <w:t>E</w:t>
      </w:r>
      <w:r w:rsidR="000677CA">
        <w:t>nterprise</w:t>
      </w:r>
      <w:r w:rsidR="00BA00FF">
        <w:t xml:space="preserve"> </w:t>
      </w:r>
      <w:r w:rsidR="0046260C">
        <w:t>T</w:t>
      </w:r>
      <w:r w:rsidR="00BA00FF">
        <w:t>echnology and platform.</w:t>
      </w:r>
    </w:p>
    <w:p w14:paraId="2C8D96C2" w14:textId="5746C292" w:rsidR="002C74C2" w:rsidRDefault="00C726E7" w:rsidP="002C74C2">
      <w:pPr>
        <w:pStyle w:val="ListBullet"/>
        <w:numPr>
          <w:ilvl w:val="0"/>
          <w:numId w:val="5"/>
        </w:numPr>
      </w:pPr>
      <w:bookmarkStart w:id="1" w:name="_Hlk531941119"/>
      <w:r w:rsidRPr="004B5237">
        <w:t xml:space="preserve">Experienced in using various industry standard tools and techniques for development, code management, unit </w:t>
      </w:r>
      <w:r w:rsidR="00B445CF" w:rsidRPr="004B5237">
        <w:t>testing, release</w:t>
      </w:r>
      <w:r w:rsidRPr="004B5237">
        <w:t xml:space="preserve"> </w:t>
      </w:r>
      <w:r w:rsidR="00B445CF" w:rsidRPr="004B5237">
        <w:t>management</w:t>
      </w:r>
      <w:r w:rsidR="00B445CF">
        <w:t>, automation</w:t>
      </w:r>
      <w:r w:rsidR="00544CCD">
        <w:t xml:space="preserve"> </w:t>
      </w:r>
      <w:r w:rsidR="00D915FF">
        <w:t xml:space="preserve">and </w:t>
      </w:r>
      <w:r w:rsidR="00B445CF">
        <w:t>ROS (</w:t>
      </w:r>
      <w:r w:rsidR="00D915FF">
        <w:t>Robotic Operating system).</w:t>
      </w:r>
    </w:p>
    <w:bookmarkEnd w:id="1"/>
    <w:p w14:paraId="3FF04642" w14:textId="77777777" w:rsidR="0046260C" w:rsidRPr="004B5237" w:rsidRDefault="0046260C" w:rsidP="0046260C">
      <w:pPr>
        <w:pStyle w:val="ListBullet"/>
        <w:numPr>
          <w:ilvl w:val="0"/>
          <w:numId w:val="5"/>
        </w:numPr>
      </w:pPr>
      <w:r w:rsidRPr="004B5237">
        <w:t>Strong analytical, interpersonal skills</w:t>
      </w:r>
      <w:r>
        <w:t>, conceptual and practical understanding of technology operations</w:t>
      </w:r>
    </w:p>
    <w:p w14:paraId="4EDD4BBF" w14:textId="4008F84E" w:rsidR="002C74C2" w:rsidRPr="004B5237" w:rsidRDefault="00C726E7" w:rsidP="002C74C2">
      <w:pPr>
        <w:pStyle w:val="ListBullet"/>
        <w:numPr>
          <w:ilvl w:val="0"/>
          <w:numId w:val="5"/>
        </w:numPr>
      </w:pPr>
      <w:r w:rsidRPr="004B5237">
        <w:t xml:space="preserve">Good understanding </w:t>
      </w:r>
      <w:r w:rsidR="00544CCD">
        <w:t xml:space="preserve">and experience using </w:t>
      </w:r>
      <w:r w:rsidR="001A0DCC">
        <w:t>JIRA,</w:t>
      </w:r>
      <w:r w:rsidR="00544CCD">
        <w:t xml:space="preserve"> </w:t>
      </w:r>
      <w:r w:rsidR="001A0DCC">
        <w:t>Confluence, modern</w:t>
      </w:r>
      <w:r w:rsidR="00544CCD">
        <w:t xml:space="preserve"> SDLC and agile </w:t>
      </w:r>
      <w:r w:rsidR="000677CA">
        <w:t>delivery.</w:t>
      </w:r>
    </w:p>
    <w:p w14:paraId="60611014" w14:textId="0ACB7766" w:rsidR="002C74C2" w:rsidRPr="004B5237" w:rsidRDefault="00C726E7" w:rsidP="002C74C2">
      <w:pPr>
        <w:pStyle w:val="ListBullet"/>
        <w:numPr>
          <w:ilvl w:val="0"/>
          <w:numId w:val="5"/>
        </w:numPr>
      </w:pPr>
      <w:r w:rsidRPr="004B5237">
        <w:t>Worked in multi-cultural global teams (onshore-offshore) and in a matrix structure.</w:t>
      </w:r>
    </w:p>
    <w:p w14:paraId="6B7E3C2A" w14:textId="00A9DE8E" w:rsidR="002C74C2" w:rsidRDefault="00C726E7" w:rsidP="002C74C2">
      <w:pPr>
        <w:pStyle w:val="ListBullet"/>
        <w:numPr>
          <w:ilvl w:val="0"/>
          <w:numId w:val="5"/>
        </w:numPr>
      </w:pPr>
      <w:r w:rsidRPr="004B5237">
        <w:t>Mentored and trained junior developers and new hires.</w:t>
      </w:r>
    </w:p>
    <w:p w14:paraId="0FCB930E" w14:textId="20AD206D" w:rsidR="001B19BD" w:rsidRPr="004B5237" w:rsidRDefault="00FF73CE" w:rsidP="001B19BD">
      <w:pPr>
        <w:pStyle w:val="ListBullet"/>
        <w:numPr>
          <w:ilvl w:val="0"/>
          <w:numId w:val="5"/>
        </w:numPr>
      </w:pPr>
      <w:r>
        <w:t>Good</w:t>
      </w:r>
      <w:r w:rsidR="001B19BD" w:rsidRPr="001B19BD">
        <w:t xml:space="preserve"> </w:t>
      </w:r>
      <w:r w:rsidR="0065039D" w:rsidRPr="001B19BD">
        <w:t>understanding</w:t>
      </w:r>
      <w:r w:rsidR="0065039D">
        <w:t>, hands-on machine learning and artificial intelligence.</w:t>
      </w:r>
    </w:p>
    <w:p w14:paraId="64D6FB23" w14:textId="254D3187" w:rsidR="007142C2" w:rsidRDefault="009A5376" w:rsidP="004B5237">
      <w:pPr>
        <w:pStyle w:val="ListBullet"/>
        <w:numPr>
          <w:ilvl w:val="0"/>
          <w:numId w:val="5"/>
        </w:numPr>
      </w:pPr>
      <w:r>
        <w:t>Experience in</w:t>
      </w:r>
      <w:r w:rsidR="00FC6D45">
        <w:t xml:space="preserve"> technical delivery</w:t>
      </w:r>
      <w:r w:rsidR="00544CCD">
        <w:t xml:space="preserve"> and </w:t>
      </w:r>
      <w:r w:rsidR="000677CA">
        <w:t>development</w:t>
      </w:r>
      <w:r w:rsidR="00FC6D45">
        <w:t xml:space="preserve"> in </w:t>
      </w:r>
      <w:r w:rsidR="0046260C">
        <w:t>E</w:t>
      </w:r>
      <w:r w:rsidR="00FC6D45">
        <w:t>nt</w:t>
      </w:r>
      <w:r w:rsidR="00544CCD">
        <w:t>erprise partnered environment.</w:t>
      </w:r>
    </w:p>
    <w:p w14:paraId="461C1E73" w14:textId="2890F72E" w:rsidR="00FC6D45" w:rsidRPr="000677CA" w:rsidRDefault="009F5EBF" w:rsidP="000677CA">
      <w:pPr>
        <w:pStyle w:val="ListBullet"/>
        <w:numPr>
          <w:ilvl w:val="0"/>
          <w:numId w:val="5"/>
        </w:numPr>
      </w:pPr>
      <w:r>
        <w:t xml:space="preserve">Experience in writing </w:t>
      </w:r>
      <w:r w:rsidR="00FC6D45" w:rsidRPr="00FC6D45">
        <w:t xml:space="preserve">stories (both functional and non-functional) </w:t>
      </w:r>
      <w:r w:rsidR="00C9096C">
        <w:t xml:space="preserve">and </w:t>
      </w:r>
      <w:r w:rsidR="00FC6D45" w:rsidRPr="00FC6D45">
        <w:t>communicating those effectively to the team.</w:t>
      </w:r>
    </w:p>
    <w:p w14:paraId="4A1C9BB9" w14:textId="77777777" w:rsidR="004B5237" w:rsidRDefault="00B90A2D" w:rsidP="004B5237">
      <w:pPr>
        <w:pStyle w:val="ListBullet"/>
        <w:numPr>
          <w:ilvl w:val="0"/>
          <w:numId w:val="0"/>
        </w:numPr>
        <w:ind w:left="144" w:hanging="144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54"/>
        <w:gridCol w:w="2299"/>
        <w:gridCol w:w="2299"/>
        <w:gridCol w:w="2303"/>
      </w:tblGrid>
      <w:tr w:rsidR="00C4074C" w14:paraId="2AC22397" w14:textId="77777777" w:rsidTr="00E663C0">
        <w:tc>
          <w:tcPr>
            <w:tcW w:w="2454" w:type="dxa"/>
          </w:tcPr>
          <w:p w14:paraId="468EDE26" w14:textId="77777777" w:rsidR="004B5237" w:rsidRPr="004B5237" w:rsidRDefault="00C726E7" w:rsidP="004B5237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 w:rsidRPr="004B5237">
              <w:rPr>
                <w:b/>
              </w:rPr>
              <w:t>Company</w:t>
            </w:r>
          </w:p>
        </w:tc>
        <w:tc>
          <w:tcPr>
            <w:tcW w:w="2299" w:type="dxa"/>
          </w:tcPr>
          <w:p w14:paraId="71ED3EC1" w14:textId="77777777" w:rsidR="004B5237" w:rsidRPr="004B5237" w:rsidRDefault="00C726E7" w:rsidP="004B5237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 w:rsidRPr="004B5237">
              <w:rPr>
                <w:b/>
              </w:rPr>
              <w:t>Time</w:t>
            </w:r>
          </w:p>
        </w:tc>
        <w:tc>
          <w:tcPr>
            <w:tcW w:w="2299" w:type="dxa"/>
          </w:tcPr>
          <w:p w14:paraId="358D61FB" w14:textId="77777777" w:rsidR="004B5237" w:rsidRPr="004B5237" w:rsidRDefault="00C726E7" w:rsidP="004B5237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 w:rsidRPr="004B5237">
              <w:rPr>
                <w:b/>
              </w:rPr>
              <w:t>Role</w:t>
            </w:r>
          </w:p>
        </w:tc>
        <w:tc>
          <w:tcPr>
            <w:tcW w:w="2303" w:type="dxa"/>
          </w:tcPr>
          <w:p w14:paraId="0BF4BB5E" w14:textId="77777777" w:rsidR="004B5237" w:rsidRPr="004B5237" w:rsidRDefault="00C726E7" w:rsidP="004B5237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 w:rsidRPr="004B5237">
              <w:rPr>
                <w:b/>
              </w:rPr>
              <w:t>Clients</w:t>
            </w:r>
          </w:p>
        </w:tc>
      </w:tr>
      <w:tr w:rsidR="00CD114A" w14:paraId="274AD285" w14:textId="77777777" w:rsidTr="00E663C0">
        <w:tc>
          <w:tcPr>
            <w:tcW w:w="2454" w:type="dxa"/>
          </w:tcPr>
          <w:p w14:paraId="12E4B1E4" w14:textId="4608D495" w:rsidR="00CD114A" w:rsidRDefault="00CD114A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>
              <w:rPr>
                <w:rFonts w:cstheme="minorHAnsi"/>
                <w:color w:val="595959" w:themeColor="text1" w:themeTint="A6"/>
                <w:szCs w:val="18"/>
              </w:rPr>
              <w:t>Value labs</w:t>
            </w:r>
            <w:r w:rsidR="00D915FF">
              <w:rPr>
                <w:rFonts w:cstheme="minorHAnsi"/>
                <w:color w:val="595959" w:themeColor="text1" w:themeTint="A6"/>
                <w:szCs w:val="18"/>
              </w:rPr>
              <w:t>/Aristocrat Contract</w:t>
            </w:r>
          </w:p>
          <w:p w14:paraId="23E859FA" w14:textId="5438676D" w:rsidR="00CD114A" w:rsidRDefault="00CD114A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</w:p>
        </w:tc>
        <w:tc>
          <w:tcPr>
            <w:tcW w:w="2299" w:type="dxa"/>
          </w:tcPr>
          <w:p w14:paraId="23D0A0B7" w14:textId="6C5D85B1" w:rsidR="00CD114A" w:rsidRPr="00710222" w:rsidRDefault="00CD114A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>
              <w:rPr>
                <w:rFonts w:cstheme="minorHAnsi"/>
                <w:color w:val="595959" w:themeColor="text1" w:themeTint="A6"/>
                <w:szCs w:val="18"/>
              </w:rPr>
              <w:t>2017- till date</w:t>
            </w:r>
          </w:p>
        </w:tc>
        <w:tc>
          <w:tcPr>
            <w:tcW w:w="2299" w:type="dxa"/>
          </w:tcPr>
          <w:p w14:paraId="15B25E9B" w14:textId="1CAAB73D" w:rsidR="00CD114A" w:rsidRDefault="00CD114A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>
              <w:rPr>
                <w:rFonts w:cstheme="minorHAnsi"/>
                <w:color w:val="595959" w:themeColor="text1" w:themeTint="A6"/>
                <w:szCs w:val="18"/>
              </w:rPr>
              <w:t>System Engineer</w:t>
            </w:r>
          </w:p>
        </w:tc>
        <w:tc>
          <w:tcPr>
            <w:tcW w:w="2303" w:type="dxa"/>
          </w:tcPr>
          <w:p w14:paraId="76E416C7" w14:textId="5E7A8904" w:rsidR="00CD114A" w:rsidRDefault="00CD114A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>
              <w:rPr>
                <w:rFonts w:cstheme="minorHAnsi"/>
                <w:color w:val="595959" w:themeColor="text1" w:themeTint="A6"/>
                <w:szCs w:val="18"/>
              </w:rPr>
              <w:t>Aristocrat</w:t>
            </w:r>
          </w:p>
        </w:tc>
      </w:tr>
      <w:tr w:rsidR="00C4074C" w14:paraId="20641233" w14:textId="77777777" w:rsidTr="00E663C0">
        <w:tc>
          <w:tcPr>
            <w:tcW w:w="2454" w:type="dxa"/>
          </w:tcPr>
          <w:p w14:paraId="74DC23C1" w14:textId="026AB293" w:rsidR="004B5237" w:rsidRPr="00512AA1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>
              <w:rPr>
                <w:rFonts w:cstheme="minorHAnsi"/>
                <w:color w:val="595959" w:themeColor="text1" w:themeTint="A6"/>
                <w:szCs w:val="18"/>
              </w:rPr>
              <w:t>HARMAN International</w:t>
            </w:r>
          </w:p>
        </w:tc>
        <w:tc>
          <w:tcPr>
            <w:tcW w:w="2299" w:type="dxa"/>
          </w:tcPr>
          <w:p w14:paraId="3C54A364" w14:textId="6461460E" w:rsidR="004B5237" w:rsidRPr="00710222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 w:rsidRPr="00710222">
              <w:rPr>
                <w:rFonts w:cstheme="minorHAnsi"/>
                <w:color w:val="595959" w:themeColor="text1" w:themeTint="A6"/>
                <w:szCs w:val="18"/>
              </w:rPr>
              <w:t xml:space="preserve">2016 </w:t>
            </w:r>
            <w:r>
              <w:rPr>
                <w:rFonts w:cstheme="minorHAnsi"/>
                <w:color w:val="595959" w:themeColor="text1" w:themeTint="A6"/>
                <w:szCs w:val="18"/>
              </w:rPr>
              <w:t>– 2017</w:t>
            </w:r>
          </w:p>
          <w:p w14:paraId="160D0BF9" w14:textId="77777777" w:rsidR="004B5237" w:rsidRPr="00512AA1" w:rsidRDefault="00B90A2D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</w:p>
        </w:tc>
        <w:tc>
          <w:tcPr>
            <w:tcW w:w="2299" w:type="dxa"/>
          </w:tcPr>
          <w:p w14:paraId="0D90FE5E" w14:textId="77777777" w:rsidR="004B5237" w:rsidRPr="00512AA1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>
              <w:rPr>
                <w:rFonts w:cstheme="minorHAnsi"/>
                <w:color w:val="595959" w:themeColor="text1" w:themeTint="A6"/>
                <w:szCs w:val="18"/>
              </w:rPr>
              <w:t>Senior Engineer I</w:t>
            </w:r>
          </w:p>
        </w:tc>
        <w:tc>
          <w:tcPr>
            <w:tcW w:w="2303" w:type="dxa"/>
          </w:tcPr>
          <w:p w14:paraId="0E7B0463" w14:textId="77777777" w:rsidR="004B5237" w:rsidRPr="00512AA1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>
              <w:rPr>
                <w:rFonts w:cstheme="minorHAnsi"/>
                <w:color w:val="595959" w:themeColor="text1" w:themeTint="A6"/>
                <w:szCs w:val="18"/>
              </w:rPr>
              <w:t>HARMAN, Ford</w:t>
            </w:r>
          </w:p>
        </w:tc>
      </w:tr>
      <w:tr w:rsidR="00C4074C" w14:paraId="78AB8323" w14:textId="77777777" w:rsidTr="00E663C0">
        <w:tc>
          <w:tcPr>
            <w:tcW w:w="2454" w:type="dxa"/>
          </w:tcPr>
          <w:p w14:paraId="3A1AE5E6" w14:textId="3BE7BA54" w:rsidR="004B5237" w:rsidRPr="00512AA1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>
              <w:rPr>
                <w:rFonts w:cstheme="minorHAnsi"/>
                <w:color w:val="595959" w:themeColor="text1" w:themeTint="A6"/>
                <w:szCs w:val="18"/>
              </w:rPr>
              <w:t>Robert Bosch</w:t>
            </w:r>
            <w:r w:rsidR="00D50497">
              <w:rPr>
                <w:rFonts w:cstheme="minorHAnsi"/>
                <w:color w:val="595959" w:themeColor="text1" w:themeTint="A6"/>
                <w:szCs w:val="18"/>
              </w:rPr>
              <w:t>, India</w:t>
            </w:r>
          </w:p>
        </w:tc>
        <w:tc>
          <w:tcPr>
            <w:tcW w:w="2299" w:type="dxa"/>
          </w:tcPr>
          <w:p w14:paraId="34F28B50" w14:textId="219FD546" w:rsidR="004B5237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 w:rsidRPr="00250B93">
              <w:rPr>
                <w:rFonts w:cstheme="minorHAnsi"/>
                <w:color w:val="595959" w:themeColor="text1" w:themeTint="A6"/>
                <w:szCs w:val="18"/>
              </w:rPr>
              <w:t>2014 – 2016</w:t>
            </w:r>
          </w:p>
        </w:tc>
        <w:tc>
          <w:tcPr>
            <w:tcW w:w="2299" w:type="dxa"/>
          </w:tcPr>
          <w:p w14:paraId="57D73EF9" w14:textId="77777777" w:rsidR="004B5237" w:rsidRPr="00512AA1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>
              <w:rPr>
                <w:rFonts w:cstheme="minorHAnsi"/>
                <w:color w:val="595959" w:themeColor="text1" w:themeTint="A6"/>
                <w:szCs w:val="18"/>
              </w:rPr>
              <w:t>Senior Engineer</w:t>
            </w:r>
          </w:p>
        </w:tc>
        <w:tc>
          <w:tcPr>
            <w:tcW w:w="2303" w:type="dxa"/>
          </w:tcPr>
          <w:p w14:paraId="7797B829" w14:textId="23A3A8E1" w:rsidR="004B5237" w:rsidRPr="00512AA1" w:rsidRDefault="00C726E7" w:rsidP="004B5237">
            <w:pPr>
              <w:tabs>
                <w:tab w:val="left" w:pos="2832"/>
              </w:tabs>
              <w:rPr>
                <w:rFonts w:cstheme="minorHAnsi"/>
                <w:color w:val="595959" w:themeColor="text1" w:themeTint="A6"/>
                <w:szCs w:val="18"/>
              </w:rPr>
            </w:pPr>
            <w:r w:rsidRPr="00710222">
              <w:rPr>
                <w:rFonts w:cstheme="minorHAnsi"/>
                <w:color w:val="595959" w:themeColor="text1" w:themeTint="A6"/>
                <w:szCs w:val="18"/>
              </w:rPr>
              <w:t>Robert Bosch GmbH</w:t>
            </w:r>
            <w:r>
              <w:rPr>
                <w:rFonts w:cstheme="minorHAnsi"/>
                <w:color w:val="595959" w:themeColor="text1" w:themeTint="A6"/>
                <w:szCs w:val="18"/>
              </w:rPr>
              <w:t>, Maruti Suzuki, JAC, Renault-Nissan</w:t>
            </w:r>
          </w:p>
        </w:tc>
      </w:tr>
      <w:tr w:rsidR="00C4074C" w14:paraId="260D73E3" w14:textId="77777777" w:rsidTr="00E663C0">
        <w:tc>
          <w:tcPr>
            <w:tcW w:w="2454" w:type="dxa"/>
          </w:tcPr>
          <w:p w14:paraId="66D2D23E" w14:textId="626A7CE9" w:rsidR="004B5237" w:rsidRPr="00512AA1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 w:rsidRPr="00332C82">
              <w:rPr>
                <w:rFonts w:cstheme="minorHAnsi"/>
                <w:color w:val="595959" w:themeColor="text1" w:themeTint="A6"/>
                <w:szCs w:val="18"/>
              </w:rPr>
              <w:t>IDC Technologies Sol. (I) Pvt. Ltd</w:t>
            </w:r>
            <w:r w:rsidR="00D50497">
              <w:rPr>
                <w:rFonts w:cstheme="minorHAnsi"/>
                <w:color w:val="595959" w:themeColor="text1" w:themeTint="A6"/>
                <w:szCs w:val="18"/>
              </w:rPr>
              <w:t>, India</w:t>
            </w:r>
          </w:p>
        </w:tc>
        <w:tc>
          <w:tcPr>
            <w:tcW w:w="2299" w:type="dxa"/>
          </w:tcPr>
          <w:p w14:paraId="40D89088" w14:textId="226EC4E8" w:rsidR="004B5237" w:rsidRPr="00250B93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 w:rsidRPr="00250B93">
              <w:rPr>
                <w:rFonts w:cstheme="minorHAnsi"/>
                <w:color w:val="595959" w:themeColor="text1" w:themeTint="A6"/>
                <w:szCs w:val="18"/>
              </w:rPr>
              <w:t>2014-2014.</w:t>
            </w:r>
          </w:p>
          <w:p w14:paraId="4F2D7C7C" w14:textId="77777777" w:rsidR="004B5237" w:rsidRDefault="00B90A2D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</w:p>
        </w:tc>
        <w:tc>
          <w:tcPr>
            <w:tcW w:w="2299" w:type="dxa"/>
          </w:tcPr>
          <w:p w14:paraId="1F0D7B0A" w14:textId="77777777" w:rsidR="004B5237" w:rsidRPr="00512AA1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>
              <w:rPr>
                <w:rFonts w:cstheme="minorHAnsi"/>
                <w:color w:val="595959" w:themeColor="text1" w:themeTint="A6"/>
                <w:szCs w:val="18"/>
              </w:rPr>
              <w:t>Senior software developer</w:t>
            </w:r>
          </w:p>
        </w:tc>
        <w:tc>
          <w:tcPr>
            <w:tcW w:w="2303" w:type="dxa"/>
          </w:tcPr>
          <w:p w14:paraId="6335E7E0" w14:textId="77777777" w:rsidR="004B5237" w:rsidRPr="00512AA1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 w:rsidRPr="00710222">
              <w:rPr>
                <w:rFonts w:cstheme="minorHAnsi"/>
                <w:color w:val="595959" w:themeColor="text1" w:themeTint="A6"/>
                <w:szCs w:val="18"/>
              </w:rPr>
              <w:t>Robert Bosch GmbH</w:t>
            </w:r>
          </w:p>
        </w:tc>
      </w:tr>
      <w:tr w:rsidR="00C4074C" w14:paraId="5FDD12C3" w14:textId="77777777" w:rsidTr="00E663C0">
        <w:tc>
          <w:tcPr>
            <w:tcW w:w="2454" w:type="dxa"/>
          </w:tcPr>
          <w:p w14:paraId="6D239A70" w14:textId="0E8238D5" w:rsidR="004B5237" w:rsidRPr="00512AA1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>
              <w:rPr>
                <w:rFonts w:cstheme="minorHAnsi"/>
                <w:color w:val="595959" w:themeColor="text1" w:themeTint="A6"/>
                <w:szCs w:val="18"/>
              </w:rPr>
              <w:t>Mindtree Ltd.</w:t>
            </w:r>
            <w:r w:rsidR="00D50497">
              <w:rPr>
                <w:rFonts w:cstheme="minorHAnsi"/>
                <w:color w:val="595959" w:themeColor="text1" w:themeTint="A6"/>
                <w:szCs w:val="18"/>
              </w:rPr>
              <w:t>, India</w:t>
            </w:r>
          </w:p>
        </w:tc>
        <w:tc>
          <w:tcPr>
            <w:tcW w:w="2299" w:type="dxa"/>
          </w:tcPr>
          <w:p w14:paraId="09E8A5C3" w14:textId="4302148E" w:rsidR="004B5237" w:rsidRPr="00512AA1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 w:rsidRPr="00250B93">
              <w:rPr>
                <w:rFonts w:cstheme="minorHAnsi"/>
                <w:color w:val="595959" w:themeColor="text1" w:themeTint="A6"/>
                <w:szCs w:val="18"/>
              </w:rPr>
              <w:t>2011-2014</w:t>
            </w:r>
          </w:p>
        </w:tc>
        <w:tc>
          <w:tcPr>
            <w:tcW w:w="2299" w:type="dxa"/>
          </w:tcPr>
          <w:p w14:paraId="3D2BF30C" w14:textId="77777777" w:rsidR="004B5237" w:rsidRPr="00512AA1" w:rsidRDefault="00C726E7" w:rsidP="004B5237">
            <w:pPr>
              <w:tabs>
                <w:tab w:val="right" w:pos="10490"/>
              </w:tabs>
              <w:rPr>
                <w:rFonts w:cstheme="minorHAnsi"/>
                <w:color w:val="595959" w:themeColor="text1" w:themeTint="A6"/>
                <w:szCs w:val="18"/>
              </w:rPr>
            </w:pPr>
            <w:r w:rsidRPr="00512AA1">
              <w:rPr>
                <w:rFonts w:cstheme="minorHAnsi"/>
                <w:color w:val="595959" w:themeColor="text1" w:themeTint="A6"/>
                <w:szCs w:val="18"/>
              </w:rPr>
              <w:t>Software Engineer(R&amp;D)</w:t>
            </w:r>
          </w:p>
        </w:tc>
        <w:tc>
          <w:tcPr>
            <w:tcW w:w="2303" w:type="dxa"/>
          </w:tcPr>
          <w:p w14:paraId="5A17D898" w14:textId="77777777" w:rsidR="004B5237" w:rsidRPr="00512AA1" w:rsidRDefault="00C726E7" w:rsidP="004B5237">
            <w:pPr>
              <w:tabs>
                <w:tab w:val="left" w:pos="2832"/>
              </w:tabs>
              <w:rPr>
                <w:rFonts w:cstheme="minorHAnsi"/>
                <w:color w:val="595959" w:themeColor="text1" w:themeTint="A6"/>
                <w:szCs w:val="18"/>
              </w:rPr>
            </w:pPr>
            <w:r>
              <w:rPr>
                <w:rFonts w:cstheme="minorHAnsi"/>
                <w:color w:val="595959" w:themeColor="text1" w:themeTint="A6"/>
                <w:szCs w:val="18"/>
              </w:rPr>
              <w:t>TomTom, P</w:t>
            </w:r>
            <w:r w:rsidRPr="00710222">
              <w:rPr>
                <w:rFonts w:cstheme="minorHAnsi"/>
                <w:color w:val="595959" w:themeColor="text1" w:themeTint="A6"/>
                <w:szCs w:val="18"/>
              </w:rPr>
              <w:t>eugeot. Continental AG</w:t>
            </w:r>
          </w:p>
        </w:tc>
      </w:tr>
    </w:tbl>
    <w:p w14:paraId="3F25B0FC" w14:textId="77777777" w:rsidR="007142C2" w:rsidRDefault="00C726E7">
      <w:pPr>
        <w:pStyle w:val="SectionHeading"/>
      </w:pPr>
      <w:r>
        <w:t>Skills &amp; 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4074C" w14:paraId="3D8421F3" w14:textId="77777777" w:rsidTr="00E663C0">
        <w:tc>
          <w:tcPr>
            <w:tcW w:w="2263" w:type="dxa"/>
          </w:tcPr>
          <w:p w14:paraId="24038DD6" w14:textId="77777777" w:rsidR="00E663C0" w:rsidRDefault="00C726E7">
            <w:pPr>
              <w:pStyle w:val="Subsection"/>
              <w:spacing w:before="100"/>
            </w:pPr>
            <w:r>
              <w:t>Languages</w:t>
            </w:r>
          </w:p>
        </w:tc>
        <w:tc>
          <w:tcPr>
            <w:tcW w:w="7087" w:type="dxa"/>
          </w:tcPr>
          <w:p w14:paraId="37651FDD" w14:textId="53AA4C0A" w:rsidR="00E663C0" w:rsidRDefault="00C726E7" w:rsidP="00B135DD">
            <w:r>
              <w:t>C++,</w:t>
            </w:r>
            <w:r w:rsidR="002C069F">
              <w:t xml:space="preserve"> </w:t>
            </w:r>
            <w:r w:rsidR="002C069F" w:rsidRPr="002C069F">
              <w:t>STL,</w:t>
            </w:r>
            <w:r w:rsidR="00D50497">
              <w:t xml:space="preserve"> </w:t>
            </w:r>
            <w:r w:rsidR="002C069F" w:rsidRPr="002C069F">
              <w:t>C++11/14</w:t>
            </w:r>
            <w:r w:rsidR="002C069F">
              <w:t>,</w:t>
            </w:r>
            <w:r>
              <w:t xml:space="preserve"> C, Linux Internals, </w:t>
            </w:r>
            <w:r w:rsidR="0065039D">
              <w:t>Python, XML</w:t>
            </w:r>
            <w:r>
              <w:t>, QML</w:t>
            </w:r>
            <w:r w:rsidR="00D50497">
              <w:t>, JSON</w:t>
            </w:r>
          </w:p>
        </w:tc>
      </w:tr>
      <w:tr w:rsidR="00C4074C" w14:paraId="3F2A1F19" w14:textId="77777777" w:rsidTr="00E663C0">
        <w:tc>
          <w:tcPr>
            <w:tcW w:w="2263" w:type="dxa"/>
          </w:tcPr>
          <w:p w14:paraId="111737C1" w14:textId="77777777" w:rsidR="00E663C0" w:rsidRDefault="00C726E7">
            <w:pPr>
              <w:pStyle w:val="Subsection"/>
              <w:spacing w:before="100"/>
            </w:pPr>
            <w:r>
              <w:t>IDE</w:t>
            </w:r>
          </w:p>
        </w:tc>
        <w:tc>
          <w:tcPr>
            <w:tcW w:w="7087" w:type="dxa"/>
          </w:tcPr>
          <w:p w14:paraId="42C29DBC" w14:textId="2D3C2ABB" w:rsidR="00E663C0" w:rsidRDefault="00C726E7" w:rsidP="00B135DD">
            <w:r>
              <w:t>Visual studio 10/12/15</w:t>
            </w:r>
            <w:r w:rsidR="00387079">
              <w:t>/17</w:t>
            </w:r>
            <w:r>
              <w:t xml:space="preserve">, </w:t>
            </w:r>
            <w:r w:rsidR="00D14B64">
              <w:t>Qt</w:t>
            </w:r>
            <w:r>
              <w:t xml:space="preserve"> creator</w:t>
            </w:r>
            <w:r w:rsidR="00B704A9">
              <w:t xml:space="preserve"> 3.7</w:t>
            </w:r>
            <w:r>
              <w:t xml:space="preserve">, CGI studio, </w:t>
            </w:r>
            <w:r w:rsidR="002C069F">
              <w:t>Eclipse</w:t>
            </w:r>
          </w:p>
        </w:tc>
      </w:tr>
      <w:tr w:rsidR="00C4074C" w14:paraId="2449577B" w14:textId="77777777" w:rsidTr="00E663C0">
        <w:tc>
          <w:tcPr>
            <w:tcW w:w="2263" w:type="dxa"/>
          </w:tcPr>
          <w:p w14:paraId="4DF7C7D7" w14:textId="77777777" w:rsidR="00B135DD" w:rsidRDefault="00C726E7">
            <w:pPr>
              <w:pStyle w:val="Subsection"/>
              <w:spacing w:before="100"/>
            </w:pPr>
            <w:r>
              <w:t>tools</w:t>
            </w:r>
          </w:p>
        </w:tc>
        <w:tc>
          <w:tcPr>
            <w:tcW w:w="7087" w:type="dxa"/>
          </w:tcPr>
          <w:p w14:paraId="35BA6111" w14:textId="5F7EA93A" w:rsidR="00B135DD" w:rsidRDefault="00D915FF" w:rsidP="00B135DD">
            <w:r>
              <w:t>ROS,</w:t>
            </w:r>
            <w:r w:rsidR="009F5EBF">
              <w:t xml:space="preserve"> RPA, </w:t>
            </w:r>
            <w:r w:rsidR="00C726E7">
              <w:t>Jira, Bitbucket, GIT, Stash, Confluence, Fisheye, CAN analyzer, GDB,</w:t>
            </w:r>
            <w:r w:rsidR="00D50497">
              <w:t xml:space="preserve"> </w:t>
            </w:r>
            <w:r w:rsidR="002C069F">
              <w:t>Core dump</w:t>
            </w:r>
            <w:r w:rsidR="00D50497">
              <w:t xml:space="preserve">, </w:t>
            </w:r>
            <w:r w:rsidR="00C726E7">
              <w:t xml:space="preserve">Leaktracer, </w:t>
            </w:r>
            <w:r w:rsidR="001B0B1D">
              <w:t>Elvis, SystemTap</w:t>
            </w:r>
            <w:r w:rsidR="00C726E7">
              <w:t>, IBM Clear case, IAR State machine 7.2, Jenkins, DLT (Diagnostic log &amp; trace)</w:t>
            </w:r>
            <w:r w:rsidR="0007250A">
              <w:rPr>
                <w:rStyle w:val="CommentReference"/>
              </w:rPr>
              <w:t>.</w:t>
            </w:r>
          </w:p>
        </w:tc>
      </w:tr>
      <w:tr w:rsidR="00C4074C" w14:paraId="69BA045F" w14:textId="77777777" w:rsidTr="00E663C0">
        <w:tc>
          <w:tcPr>
            <w:tcW w:w="2263" w:type="dxa"/>
          </w:tcPr>
          <w:p w14:paraId="2CADD390" w14:textId="77777777" w:rsidR="00E663C0" w:rsidRDefault="00C726E7">
            <w:pPr>
              <w:pStyle w:val="Subsection"/>
              <w:spacing w:before="100"/>
            </w:pPr>
            <w:r>
              <w:t>Operating Systems</w:t>
            </w:r>
          </w:p>
        </w:tc>
        <w:tc>
          <w:tcPr>
            <w:tcW w:w="7087" w:type="dxa"/>
          </w:tcPr>
          <w:p w14:paraId="239A18E6" w14:textId="242BA9A4" w:rsidR="00E663C0" w:rsidRDefault="00C726E7" w:rsidP="00B135DD">
            <w:r>
              <w:t>Windows</w:t>
            </w:r>
            <w:r w:rsidR="002C069F">
              <w:t>7/8/10</w:t>
            </w:r>
            <w:r>
              <w:t>, Linux</w:t>
            </w:r>
            <w:r w:rsidR="005317FA">
              <w:t>,</w:t>
            </w:r>
            <w:r>
              <w:t xml:space="preserve"> Ubuntu</w:t>
            </w:r>
            <w:r w:rsidR="00E42CD9">
              <w:t xml:space="preserve"> 14.0</w:t>
            </w:r>
            <w:r w:rsidR="005317FA">
              <w:t>,</w:t>
            </w:r>
            <w:r w:rsidR="00D50497">
              <w:t xml:space="preserve"> </w:t>
            </w:r>
            <w:r w:rsidR="00150621">
              <w:t>Yocto (</w:t>
            </w:r>
            <w:r w:rsidR="006A3BD8">
              <w:t>Automotive Linux)</w:t>
            </w:r>
            <w:r w:rsidR="005317FA">
              <w:t xml:space="preserve"> </w:t>
            </w:r>
          </w:p>
        </w:tc>
      </w:tr>
      <w:tr w:rsidR="00C4074C" w14:paraId="5B6C54FC" w14:textId="77777777" w:rsidTr="00E663C0">
        <w:tc>
          <w:tcPr>
            <w:tcW w:w="2263" w:type="dxa"/>
          </w:tcPr>
          <w:p w14:paraId="2046A208" w14:textId="77777777" w:rsidR="00E663C0" w:rsidRDefault="00C726E7">
            <w:pPr>
              <w:pStyle w:val="Subsection"/>
              <w:spacing w:before="100"/>
            </w:pPr>
            <w:r>
              <w:t>protocols</w:t>
            </w:r>
          </w:p>
        </w:tc>
        <w:tc>
          <w:tcPr>
            <w:tcW w:w="7087" w:type="dxa"/>
          </w:tcPr>
          <w:p w14:paraId="50C2C780" w14:textId="48C29B3A" w:rsidR="00E663C0" w:rsidRDefault="00C726E7" w:rsidP="00B135DD">
            <w:r>
              <w:t>CAN, TCP, UDP</w:t>
            </w:r>
            <w:r w:rsidR="001C5F42">
              <w:t>,</w:t>
            </w:r>
            <w:r w:rsidR="00F9510B">
              <w:t xml:space="preserve"> </w:t>
            </w:r>
            <w:r w:rsidR="001C5F42">
              <w:t>G2S</w:t>
            </w:r>
          </w:p>
        </w:tc>
      </w:tr>
      <w:tr w:rsidR="00C4074C" w14:paraId="297EDBFF" w14:textId="77777777" w:rsidTr="00E663C0">
        <w:tc>
          <w:tcPr>
            <w:tcW w:w="2263" w:type="dxa"/>
          </w:tcPr>
          <w:p w14:paraId="66053F6E" w14:textId="77777777" w:rsidR="00E663C0" w:rsidRDefault="00C726E7">
            <w:pPr>
              <w:pStyle w:val="Subsection"/>
              <w:spacing w:before="100"/>
            </w:pPr>
            <w:r>
              <w:lastRenderedPageBreak/>
              <w:t>Other</w:t>
            </w:r>
          </w:p>
        </w:tc>
        <w:tc>
          <w:tcPr>
            <w:tcW w:w="7087" w:type="dxa"/>
          </w:tcPr>
          <w:p w14:paraId="725F50C6" w14:textId="13FFDBFE" w:rsidR="00E663C0" w:rsidRDefault="00C726E7" w:rsidP="00B135DD">
            <w:r>
              <w:t xml:space="preserve">IBM Virtual </w:t>
            </w:r>
            <w:r w:rsidR="006E4B42">
              <w:t>box, VMware Player,</w:t>
            </w:r>
            <w:r w:rsidR="00C44D8A">
              <w:t xml:space="preserve"> IBM </w:t>
            </w:r>
            <w:r w:rsidR="00DC77E9">
              <w:t>Logiscope,</w:t>
            </w:r>
            <w:r>
              <w:t xml:space="preserve"> </w:t>
            </w:r>
            <w:r w:rsidR="006E4B42">
              <w:t>Lint,</w:t>
            </w:r>
            <w:r w:rsidR="00D50497">
              <w:t xml:space="preserve"> </w:t>
            </w:r>
            <w:r>
              <w:t>Radar</w:t>
            </w:r>
            <w:r w:rsidR="006E4B42">
              <w:t>,</w:t>
            </w:r>
            <w:r w:rsidR="00D50497">
              <w:t xml:space="preserve"> </w:t>
            </w:r>
            <w:r w:rsidR="006E4B42">
              <w:t xml:space="preserve">DOOR, </w:t>
            </w:r>
            <w:r w:rsidR="00D86A32" w:rsidRPr="006E4B42">
              <w:t xml:space="preserve">Code </w:t>
            </w:r>
            <w:r w:rsidR="00616A92" w:rsidRPr="006E4B42">
              <w:t>Sonar</w:t>
            </w:r>
          </w:p>
        </w:tc>
      </w:tr>
      <w:tr w:rsidR="00C4074C" w14:paraId="5BFC5942" w14:textId="77777777" w:rsidTr="00E663C0">
        <w:tc>
          <w:tcPr>
            <w:tcW w:w="2263" w:type="dxa"/>
          </w:tcPr>
          <w:p w14:paraId="02CA803C" w14:textId="58E2E16C" w:rsidR="00A2798A" w:rsidRDefault="006A6EFC">
            <w:pPr>
              <w:pStyle w:val="Subsection"/>
              <w:spacing w:before="100"/>
            </w:pPr>
            <w:r>
              <w:t>UML Tool</w:t>
            </w:r>
            <w:r w:rsidR="00D86A32">
              <w:t>S</w:t>
            </w:r>
          </w:p>
        </w:tc>
        <w:tc>
          <w:tcPr>
            <w:tcW w:w="7087" w:type="dxa"/>
          </w:tcPr>
          <w:p w14:paraId="2DA632EC" w14:textId="67540580" w:rsidR="00A2798A" w:rsidRDefault="00D86A32" w:rsidP="00B135DD">
            <w:r w:rsidRPr="00D86A32">
              <w:t xml:space="preserve">Enterprise </w:t>
            </w:r>
            <w:r w:rsidR="00C44D8A" w:rsidRPr="00D86A32">
              <w:t>Architect</w:t>
            </w:r>
            <w:r w:rsidR="00C44D8A">
              <w:t>, Start</w:t>
            </w:r>
            <w:r w:rsidR="006A6EFC">
              <w:t xml:space="preserve"> UML</w:t>
            </w:r>
            <w:r>
              <w:t xml:space="preserve"> 2</w:t>
            </w:r>
            <w:r w:rsidR="0023253D">
              <w:t>.0</w:t>
            </w:r>
          </w:p>
        </w:tc>
      </w:tr>
    </w:tbl>
    <w:p w14:paraId="7AF91B6E" w14:textId="77777777" w:rsidR="00E663C0" w:rsidRDefault="00B90A2D" w:rsidP="0087644C">
      <w:pPr>
        <w:pStyle w:val="ListBullet"/>
        <w:numPr>
          <w:ilvl w:val="0"/>
          <w:numId w:val="0"/>
        </w:numPr>
        <w:ind w:left="144" w:hanging="144"/>
      </w:pPr>
    </w:p>
    <w:p w14:paraId="419E3EBA" w14:textId="77777777" w:rsidR="007142C2" w:rsidRDefault="00C726E7" w:rsidP="00E663C0">
      <w:pPr>
        <w:pStyle w:val="SectionHeading"/>
      </w:pPr>
      <w:r>
        <w:t>Experience</w:t>
      </w:r>
    </w:p>
    <w:p w14:paraId="6ED93178" w14:textId="2D41EB5B" w:rsidR="007142C2" w:rsidRPr="0087644C" w:rsidRDefault="00C726E7">
      <w:pPr>
        <w:pStyle w:val="Subsection"/>
        <w:spacing w:before="100"/>
        <w:rPr>
          <w:color w:val="0070C0"/>
          <w:u w:val="single"/>
        </w:rPr>
      </w:pPr>
      <w:r w:rsidRPr="0087644C">
        <w:rPr>
          <w:color w:val="0070C0"/>
          <w:u w:val="single"/>
        </w:rPr>
        <w:t>S</w:t>
      </w:r>
      <w:r w:rsidR="00B050A4">
        <w:rPr>
          <w:color w:val="0070C0"/>
          <w:u w:val="single"/>
        </w:rPr>
        <w:t>YSTEM</w:t>
      </w:r>
      <w:r w:rsidRPr="0087644C">
        <w:rPr>
          <w:color w:val="0070C0"/>
          <w:u w:val="single"/>
        </w:rPr>
        <w:t xml:space="preserve"> Engineer | </w:t>
      </w:r>
      <w:r w:rsidR="00B050A4">
        <w:rPr>
          <w:color w:val="0070C0"/>
          <w:u w:val="single"/>
        </w:rPr>
        <w:t>vALUE</w:t>
      </w:r>
      <w:r w:rsidRPr="0087644C">
        <w:rPr>
          <w:color w:val="0070C0"/>
          <w:u w:val="single"/>
        </w:rPr>
        <w:t xml:space="preserve"> </w:t>
      </w:r>
      <w:r w:rsidR="00B050A4">
        <w:rPr>
          <w:color w:val="0070C0"/>
          <w:u w:val="single"/>
        </w:rPr>
        <w:t>LABS</w:t>
      </w:r>
      <w:r w:rsidRPr="0087644C">
        <w:rPr>
          <w:color w:val="0070C0"/>
          <w:u w:val="single"/>
        </w:rPr>
        <w:t> | 201</w:t>
      </w:r>
      <w:r w:rsidR="00B050A4">
        <w:rPr>
          <w:color w:val="0070C0"/>
          <w:u w:val="single"/>
        </w:rPr>
        <w:t>7</w:t>
      </w:r>
      <w:r w:rsidRPr="0087644C">
        <w:rPr>
          <w:color w:val="0070C0"/>
          <w:u w:val="single"/>
        </w:rPr>
        <w:t xml:space="preserve"> – </w:t>
      </w:r>
      <w:r w:rsidR="005F6D55">
        <w:rPr>
          <w:color w:val="0070C0"/>
          <w:u w:val="single"/>
        </w:rPr>
        <w:t>TILL DATE</w:t>
      </w:r>
    </w:p>
    <w:p w14:paraId="1D4BC8E0" w14:textId="154266B7" w:rsidR="00097E3A" w:rsidRDefault="00C726E7" w:rsidP="00097E3A">
      <w:pPr>
        <w:pStyle w:val="ListBullet"/>
        <w:numPr>
          <w:ilvl w:val="0"/>
          <w:numId w:val="0"/>
        </w:numPr>
        <w:ind w:left="144" w:hanging="144"/>
      </w:pPr>
      <w:r w:rsidRPr="00097E3A">
        <w:rPr>
          <w:b/>
          <w:sz w:val="20"/>
        </w:rPr>
        <w:t>Project</w:t>
      </w:r>
      <w:r w:rsidRPr="00097E3A">
        <w:rPr>
          <w:sz w:val="20"/>
        </w:rPr>
        <w:t xml:space="preserve">: </w:t>
      </w:r>
      <w:r w:rsidR="004A4781">
        <w:rPr>
          <w:sz w:val="20"/>
        </w:rPr>
        <w:t>Slot Machine game to system protocol development</w:t>
      </w:r>
    </w:p>
    <w:p w14:paraId="040E3AF1" w14:textId="3E75C319" w:rsidR="00097E3A" w:rsidRDefault="00C726E7" w:rsidP="00097E3A">
      <w:pPr>
        <w:pStyle w:val="ListBullet"/>
        <w:numPr>
          <w:ilvl w:val="0"/>
          <w:numId w:val="0"/>
        </w:numPr>
      </w:pPr>
      <w:r>
        <w:t>This project wa</w:t>
      </w:r>
      <w:r w:rsidR="001D318C">
        <w:t>s to develop</w:t>
      </w:r>
      <w:r w:rsidR="00B10E2A">
        <w:t xml:space="preserve"> controlling protocol to connected slot machine as per NSW market.</w:t>
      </w:r>
    </w:p>
    <w:p w14:paraId="039CCBE3" w14:textId="6721F1AF" w:rsidR="00097E3A" w:rsidRDefault="00C726E7" w:rsidP="00097E3A">
      <w:pPr>
        <w:pStyle w:val="ListBullet"/>
        <w:numPr>
          <w:ilvl w:val="0"/>
          <w:numId w:val="0"/>
        </w:numPr>
      </w:pPr>
      <w:r>
        <w:t xml:space="preserve">Team size was 2 </w:t>
      </w:r>
      <w:r w:rsidR="009B1B2C">
        <w:t>people, managed</w:t>
      </w:r>
      <w:r>
        <w:t xml:space="preserve"> by Project manager in the </w:t>
      </w:r>
      <w:r w:rsidR="009B1B2C">
        <w:t>Sydney</w:t>
      </w:r>
      <w:r>
        <w:t>.</w:t>
      </w:r>
    </w:p>
    <w:p w14:paraId="7814244C" w14:textId="77777777" w:rsidR="00097E3A" w:rsidRPr="00097E3A" w:rsidRDefault="00C726E7" w:rsidP="00097E3A">
      <w:pPr>
        <w:pStyle w:val="ListBullet"/>
        <w:numPr>
          <w:ilvl w:val="0"/>
          <w:numId w:val="0"/>
        </w:numPr>
        <w:rPr>
          <w:b/>
        </w:rPr>
      </w:pPr>
      <w:r w:rsidRPr="00097E3A">
        <w:rPr>
          <w:b/>
        </w:rPr>
        <w:t xml:space="preserve">My Responsibilities: </w:t>
      </w:r>
    </w:p>
    <w:p w14:paraId="37C1678E" w14:textId="0CAC52EF" w:rsidR="00097E3A" w:rsidRDefault="001E642C" w:rsidP="00527B41">
      <w:pPr>
        <w:pStyle w:val="ListBullet"/>
        <w:numPr>
          <w:ilvl w:val="0"/>
          <w:numId w:val="6"/>
        </w:numPr>
      </w:pPr>
      <w:r>
        <w:t>Understand functional and nonfunctional requirement, create user story and implement them.</w:t>
      </w:r>
    </w:p>
    <w:p w14:paraId="6CB62CA7" w14:textId="1A48D3F7" w:rsidR="00097E3A" w:rsidRDefault="00C726E7" w:rsidP="00527B41">
      <w:pPr>
        <w:pStyle w:val="ListBullet"/>
        <w:numPr>
          <w:ilvl w:val="0"/>
          <w:numId w:val="6"/>
        </w:numPr>
      </w:pPr>
      <w:r>
        <w:t xml:space="preserve">Develop, Implement and bug fixes </w:t>
      </w:r>
      <w:r w:rsidR="00EB6481">
        <w:t>in</w:t>
      </w:r>
      <w:r>
        <w:t xml:space="preserve"> </w:t>
      </w:r>
      <w:r w:rsidR="009B1B2C">
        <w:t>legacy code base and extend the protocol</w:t>
      </w:r>
      <w:r>
        <w:t>.</w:t>
      </w:r>
    </w:p>
    <w:p w14:paraId="23DBEA72" w14:textId="6351EE94" w:rsidR="00097E3A" w:rsidRDefault="00DB43AE" w:rsidP="00527B41">
      <w:pPr>
        <w:pStyle w:val="ListBullet"/>
        <w:numPr>
          <w:ilvl w:val="0"/>
          <w:numId w:val="6"/>
        </w:numPr>
      </w:pPr>
      <w:r>
        <w:t>Continuous integration/release base on the release plan.</w:t>
      </w:r>
    </w:p>
    <w:p w14:paraId="593A883E" w14:textId="7EDDD42F" w:rsidR="00DB43AE" w:rsidRDefault="00DB43AE" w:rsidP="00527B41">
      <w:pPr>
        <w:pStyle w:val="ListBullet"/>
        <w:numPr>
          <w:ilvl w:val="0"/>
          <w:numId w:val="6"/>
        </w:numPr>
      </w:pPr>
      <w:r>
        <w:t>Add new interface, event, message for</w:t>
      </w:r>
      <w:r w:rsidR="008A20CA">
        <w:t xml:space="preserve"> electronic</w:t>
      </w:r>
      <w:r>
        <w:t xml:space="preserve"> </w:t>
      </w:r>
      <w:r w:rsidR="008A20CA">
        <w:t>gaming</w:t>
      </w:r>
      <w:r>
        <w:t xml:space="preserve"> </w:t>
      </w:r>
      <w:r w:rsidR="008A20CA">
        <w:t>machine, ticket in ticket out for payment system.</w:t>
      </w:r>
    </w:p>
    <w:p w14:paraId="1F220BAF" w14:textId="7AAB0506" w:rsidR="008A20CA" w:rsidRDefault="008A20CA" w:rsidP="00527B41">
      <w:pPr>
        <w:pStyle w:val="ListBullet"/>
        <w:numPr>
          <w:ilvl w:val="0"/>
          <w:numId w:val="6"/>
        </w:numPr>
      </w:pPr>
      <w:r>
        <w:t xml:space="preserve">Setup SQL </w:t>
      </w:r>
      <w:r w:rsidR="00285823">
        <w:t>database,</w:t>
      </w:r>
      <w:r>
        <w:t xml:space="preserve"> run query and see the update in the table for new feature in </w:t>
      </w:r>
      <w:r w:rsidR="00285823">
        <w:t>user interface tool.</w:t>
      </w:r>
    </w:p>
    <w:p w14:paraId="0922E546" w14:textId="29ADE014" w:rsidR="00097E3A" w:rsidRDefault="00C726E7" w:rsidP="00324393">
      <w:pPr>
        <w:pStyle w:val="ListBullet"/>
        <w:numPr>
          <w:ilvl w:val="0"/>
          <w:numId w:val="6"/>
        </w:numPr>
      </w:pPr>
      <w:r>
        <w:t>Analysis of logs captured through serial communication</w:t>
      </w:r>
      <w:r w:rsidR="009B1B2C">
        <w:t xml:space="preserve"> and on simulator.</w:t>
      </w:r>
    </w:p>
    <w:p w14:paraId="1AC25A57" w14:textId="4340124C" w:rsidR="00527B41" w:rsidRDefault="00C726E7" w:rsidP="00527B41">
      <w:pPr>
        <w:pStyle w:val="ListBullet"/>
        <w:numPr>
          <w:ilvl w:val="0"/>
          <w:numId w:val="0"/>
        </w:numPr>
        <w:ind w:left="144" w:hanging="144"/>
      </w:pPr>
      <w:r w:rsidRPr="00527B41">
        <w:rPr>
          <w:b/>
        </w:rPr>
        <w:t>Skills Used</w:t>
      </w:r>
      <w:r w:rsidRPr="00DB2928">
        <w:rPr>
          <w:b/>
        </w:rPr>
        <w:t>:</w:t>
      </w:r>
      <w:r w:rsidRPr="00DB2928">
        <w:t xml:space="preserve"> C++,</w:t>
      </w:r>
      <w:r w:rsidR="005F6D55">
        <w:t xml:space="preserve"> C,</w:t>
      </w:r>
      <w:r>
        <w:t xml:space="preserve"> </w:t>
      </w:r>
      <w:r w:rsidR="009B1B2C">
        <w:t xml:space="preserve">XML, JSON, </w:t>
      </w:r>
      <w:r w:rsidR="003452DD">
        <w:t xml:space="preserve">SQLite, </w:t>
      </w:r>
      <w:r w:rsidR="00285823">
        <w:t>SQL</w:t>
      </w:r>
    </w:p>
    <w:p w14:paraId="2D108004" w14:textId="77777777" w:rsidR="00097E3A" w:rsidRPr="00527B41" w:rsidRDefault="00C726E7" w:rsidP="00527B41">
      <w:pPr>
        <w:pStyle w:val="ListBullet"/>
        <w:numPr>
          <w:ilvl w:val="0"/>
          <w:numId w:val="0"/>
        </w:numPr>
        <w:rPr>
          <w:b/>
        </w:rPr>
      </w:pPr>
      <w:r w:rsidRPr="00527B41">
        <w:rPr>
          <w:b/>
        </w:rPr>
        <w:t>Achievements:</w:t>
      </w:r>
      <w:r w:rsidRPr="00527B41">
        <w:rPr>
          <w:b/>
        </w:rPr>
        <w:tab/>
      </w:r>
    </w:p>
    <w:p w14:paraId="01F59CEA" w14:textId="59A1834D" w:rsidR="00097E3A" w:rsidRDefault="003452DD" w:rsidP="003452DD">
      <w:pPr>
        <w:pStyle w:val="ListBullet"/>
        <w:numPr>
          <w:ilvl w:val="0"/>
          <w:numId w:val="6"/>
        </w:numPr>
      </w:pPr>
      <w:r>
        <w:t>Successfully developed prototype and first drop to USA team</w:t>
      </w:r>
      <w:r w:rsidR="003B7C75">
        <w:t xml:space="preserve"> for testing.</w:t>
      </w:r>
    </w:p>
    <w:p w14:paraId="4691732E" w14:textId="2A90DCEC" w:rsidR="00527B41" w:rsidRDefault="00324393" w:rsidP="00527B41">
      <w:pPr>
        <w:pStyle w:val="ListBullet"/>
        <w:numPr>
          <w:ilvl w:val="0"/>
          <w:numId w:val="6"/>
        </w:numPr>
      </w:pPr>
      <w:r>
        <w:t>Generated</w:t>
      </w:r>
      <w:r w:rsidR="00C726E7">
        <w:t xml:space="preserve"> document from the code base that </w:t>
      </w:r>
      <w:r>
        <w:t>was developed for almost a decade</w:t>
      </w:r>
      <w:r w:rsidR="00C726E7">
        <w:t>.</w:t>
      </w:r>
    </w:p>
    <w:p w14:paraId="787C654C" w14:textId="3F806366" w:rsidR="00527B41" w:rsidRDefault="00977888" w:rsidP="0087644C">
      <w:pPr>
        <w:pStyle w:val="ListBullet"/>
        <w:numPr>
          <w:ilvl w:val="0"/>
          <w:numId w:val="6"/>
        </w:numPr>
      </w:pPr>
      <w:r>
        <w:t>Developed</w:t>
      </w:r>
      <w:r w:rsidR="00C726E7">
        <w:t xml:space="preserve"> </w:t>
      </w:r>
      <w:r w:rsidR="00324393">
        <w:t>application to start the engine</w:t>
      </w:r>
      <w:r w:rsidR="00D53C07">
        <w:t>.</w:t>
      </w:r>
    </w:p>
    <w:p w14:paraId="57E59BCE" w14:textId="77777777" w:rsidR="00B050A4" w:rsidRDefault="00B050A4" w:rsidP="00B050A4">
      <w:pPr>
        <w:pStyle w:val="ListBullet"/>
        <w:numPr>
          <w:ilvl w:val="0"/>
          <w:numId w:val="0"/>
        </w:numPr>
        <w:ind w:left="360"/>
      </w:pPr>
    </w:p>
    <w:p w14:paraId="473B82EB" w14:textId="6EDB94E1" w:rsidR="00B050A4" w:rsidRPr="0087644C" w:rsidRDefault="00B050A4" w:rsidP="00B050A4">
      <w:pPr>
        <w:pStyle w:val="Subsection"/>
        <w:spacing w:before="100"/>
        <w:rPr>
          <w:color w:val="0070C0"/>
          <w:u w:val="single"/>
        </w:rPr>
      </w:pPr>
      <w:r w:rsidRPr="0087644C">
        <w:rPr>
          <w:color w:val="0070C0"/>
          <w:u w:val="single"/>
        </w:rPr>
        <w:t>Senior Engineer | Harman International | 2016 – 2017</w:t>
      </w:r>
    </w:p>
    <w:p w14:paraId="511A40D4" w14:textId="77777777" w:rsidR="00B050A4" w:rsidRDefault="00B050A4" w:rsidP="00B050A4">
      <w:pPr>
        <w:pStyle w:val="ListBullet"/>
        <w:numPr>
          <w:ilvl w:val="0"/>
          <w:numId w:val="0"/>
        </w:numPr>
        <w:ind w:left="144" w:hanging="144"/>
      </w:pPr>
      <w:r w:rsidRPr="00097E3A">
        <w:rPr>
          <w:b/>
          <w:sz w:val="20"/>
        </w:rPr>
        <w:t>Project</w:t>
      </w:r>
      <w:r w:rsidRPr="00097E3A">
        <w:rPr>
          <w:sz w:val="20"/>
        </w:rPr>
        <w:t>: Next generation FORD low-cost infotainment system</w:t>
      </w:r>
    </w:p>
    <w:p w14:paraId="7735DC3B" w14:textId="77777777" w:rsidR="00B050A4" w:rsidRDefault="00B050A4" w:rsidP="00B050A4">
      <w:pPr>
        <w:pStyle w:val="ListBullet"/>
        <w:numPr>
          <w:ilvl w:val="0"/>
          <w:numId w:val="0"/>
        </w:numPr>
      </w:pPr>
      <w:r>
        <w:t>This project was to develop next generation Qt based HMI/UI for Ford worldwide on Harman low-cost next-generation platform. A key objective was to provide high-quality software with global standards in the tight timeline for largest revenue-generating customer.</w:t>
      </w:r>
    </w:p>
    <w:p w14:paraId="684EADC1" w14:textId="7A5D48EF" w:rsidR="00B050A4" w:rsidRDefault="00B050A4" w:rsidP="00B050A4">
      <w:pPr>
        <w:pStyle w:val="ListBullet"/>
        <w:numPr>
          <w:ilvl w:val="0"/>
          <w:numId w:val="0"/>
        </w:numPr>
      </w:pPr>
      <w:r>
        <w:t>Team size was 8 people, spread across geographies and managed by Project managers in the USA.</w:t>
      </w:r>
    </w:p>
    <w:p w14:paraId="2D6CBBBA" w14:textId="0F48AA5A" w:rsidR="00B050A4" w:rsidRDefault="00B050A4" w:rsidP="00B050A4">
      <w:pPr>
        <w:pStyle w:val="ListBullet"/>
        <w:numPr>
          <w:ilvl w:val="0"/>
          <w:numId w:val="0"/>
        </w:numPr>
        <w:rPr>
          <w:b/>
        </w:rPr>
      </w:pPr>
      <w:r w:rsidRPr="00097E3A">
        <w:rPr>
          <w:b/>
        </w:rPr>
        <w:t xml:space="preserve">My Responsibilities: </w:t>
      </w:r>
    </w:p>
    <w:p w14:paraId="71BBF324" w14:textId="6848A9EB" w:rsidR="009F5EBF" w:rsidRPr="009F5EBF" w:rsidRDefault="009F5EBF" w:rsidP="009F5EBF">
      <w:pPr>
        <w:pStyle w:val="ListBullet"/>
        <w:numPr>
          <w:ilvl w:val="0"/>
          <w:numId w:val="6"/>
        </w:numPr>
      </w:pPr>
      <w:r>
        <w:t>Automate the existing software through RPA for customer provided third party application for validating data.</w:t>
      </w:r>
    </w:p>
    <w:p w14:paraId="3F6A96A7" w14:textId="77777777" w:rsidR="00B050A4" w:rsidRDefault="00B050A4" w:rsidP="00B050A4">
      <w:pPr>
        <w:pStyle w:val="ListBullet"/>
        <w:numPr>
          <w:ilvl w:val="0"/>
          <w:numId w:val="6"/>
        </w:numPr>
      </w:pPr>
      <w:r>
        <w:t>Requirement elicitation with multisite engineers (The USA, China &amp; India) and customer.</w:t>
      </w:r>
    </w:p>
    <w:p w14:paraId="77225477" w14:textId="77777777" w:rsidR="00B050A4" w:rsidRDefault="00B050A4" w:rsidP="00B050A4">
      <w:pPr>
        <w:pStyle w:val="ListBullet"/>
        <w:numPr>
          <w:ilvl w:val="0"/>
          <w:numId w:val="6"/>
        </w:numPr>
      </w:pPr>
      <w:r>
        <w:t>Develop, Implement and bug fixes for setting and audio applications.</w:t>
      </w:r>
    </w:p>
    <w:p w14:paraId="7B0F443A" w14:textId="77777777" w:rsidR="00B050A4" w:rsidRDefault="00B050A4" w:rsidP="00B050A4">
      <w:pPr>
        <w:pStyle w:val="ListBullet"/>
        <w:numPr>
          <w:ilvl w:val="0"/>
          <w:numId w:val="6"/>
        </w:numPr>
      </w:pPr>
      <w:r>
        <w:t>Daily HMI/UI software build/release on yocto Linux, adapting the Bit bake base recipe for the different module of HMI/UI for integration.</w:t>
      </w:r>
    </w:p>
    <w:p w14:paraId="46E2A90B" w14:textId="77777777" w:rsidR="00B050A4" w:rsidRDefault="00B050A4" w:rsidP="00B050A4">
      <w:pPr>
        <w:pStyle w:val="ListBullet"/>
        <w:numPr>
          <w:ilvl w:val="0"/>
          <w:numId w:val="6"/>
        </w:numPr>
      </w:pPr>
      <w:r>
        <w:t>Put first level analysis/fixed on build errors/ system crash &amp; pass to respective team/developer.</w:t>
      </w:r>
    </w:p>
    <w:p w14:paraId="007BE943" w14:textId="6FBCEA37" w:rsidR="00B050A4" w:rsidRDefault="00B050A4" w:rsidP="00B050A4">
      <w:pPr>
        <w:pStyle w:val="ListBullet"/>
        <w:numPr>
          <w:ilvl w:val="0"/>
          <w:numId w:val="0"/>
        </w:numPr>
        <w:ind w:left="144" w:hanging="144"/>
      </w:pPr>
      <w:r w:rsidRPr="00527B41">
        <w:rPr>
          <w:b/>
        </w:rPr>
        <w:t>Skills Used</w:t>
      </w:r>
      <w:r w:rsidRPr="00DB2928">
        <w:rPr>
          <w:b/>
        </w:rPr>
        <w:t>:</w:t>
      </w:r>
      <w:r w:rsidRPr="00DB2928">
        <w:t xml:space="preserve"> C++,</w:t>
      </w:r>
      <w:r>
        <w:t xml:space="preserve"> Qt 5.7, </w:t>
      </w:r>
      <w:r w:rsidR="009F5EBF">
        <w:t xml:space="preserve">RPA, </w:t>
      </w:r>
      <w:r>
        <w:t xml:space="preserve">QML, Photoshop, JSON </w:t>
      </w:r>
    </w:p>
    <w:p w14:paraId="2CB04FC9" w14:textId="77777777" w:rsidR="00B050A4" w:rsidRPr="00527B41" w:rsidRDefault="00B050A4" w:rsidP="00B050A4">
      <w:pPr>
        <w:pStyle w:val="ListBullet"/>
        <w:numPr>
          <w:ilvl w:val="0"/>
          <w:numId w:val="0"/>
        </w:numPr>
        <w:rPr>
          <w:b/>
        </w:rPr>
      </w:pPr>
      <w:r w:rsidRPr="00527B41">
        <w:rPr>
          <w:b/>
        </w:rPr>
        <w:t>Achievements:</w:t>
      </w:r>
      <w:r w:rsidRPr="00527B41">
        <w:rPr>
          <w:b/>
        </w:rPr>
        <w:tab/>
      </w:r>
    </w:p>
    <w:p w14:paraId="02F19E74" w14:textId="77777777" w:rsidR="00B050A4" w:rsidRDefault="00B050A4" w:rsidP="00B050A4">
      <w:pPr>
        <w:pStyle w:val="ListBullet"/>
        <w:numPr>
          <w:ilvl w:val="0"/>
          <w:numId w:val="6"/>
        </w:numPr>
      </w:pPr>
      <w:r>
        <w:t>Successful feature freeze of settings &amp; audio application with a high standard of quality.</w:t>
      </w:r>
    </w:p>
    <w:p w14:paraId="0A586B40" w14:textId="77777777" w:rsidR="00B050A4" w:rsidRDefault="00B050A4" w:rsidP="00B050A4">
      <w:pPr>
        <w:pStyle w:val="ListBullet"/>
        <w:numPr>
          <w:ilvl w:val="0"/>
          <w:numId w:val="6"/>
        </w:numPr>
      </w:pPr>
      <w:r>
        <w:t>Integrated language &amp; font tool to find errors during compilation before merging to master branch.</w:t>
      </w:r>
    </w:p>
    <w:p w14:paraId="7D171A54" w14:textId="77777777" w:rsidR="00B050A4" w:rsidRDefault="00B050A4" w:rsidP="00B050A4">
      <w:pPr>
        <w:pStyle w:val="ListBullet"/>
        <w:numPr>
          <w:ilvl w:val="0"/>
          <w:numId w:val="6"/>
        </w:numPr>
      </w:pPr>
      <w:r>
        <w:t>Automated document generation from the code base that helped to improve development team's performance.</w:t>
      </w:r>
    </w:p>
    <w:p w14:paraId="7A59F7CF" w14:textId="77777777" w:rsidR="00B050A4" w:rsidRDefault="00B050A4" w:rsidP="00B050A4">
      <w:pPr>
        <w:pStyle w:val="ListBullet"/>
        <w:numPr>
          <w:ilvl w:val="0"/>
          <w:numId w:val="6"/>
        </w:numPr>
      </w:pPr>
      <w:r>
        <w:t>Developed library for different Operating system.</w:t>
      </w:r>
    </w:p>
    <w:p w14:paraId="0D1A0B61" w14:textId="77777777" w:rsidR="00B050A4" w:rsidRDefault="00B050A4" w:rsidP="00B050A4">
      <w:pPr>
        <w:pStyle w:val="ListBullet"/>
        <w:numPr>
          <w:ilvl w:val="0"/>
          <w:numId w:val="0"/>
        </w:numPr>
        <w:ind w:left="144" w:hanging="144"/>
      </w:pPr>
    </w:p>
    <w:p w14:paraId="57470D9E" w14:textId="77777777" w:rsidR="00527B41" w:rsidRDefault="00B90A2D" w:rsidP="00527B41">
      <w:pPr>
        <w:pStyle w:val="ListBullet"/>
        <w:numPr>
          <w:ilvl w:val="0"/>
          <w:numId w:val="0"/>
        </w:numPr>
        <w:ind w:left="144" w:hanging="144"/>
      </w:pPr>
    </w:p>
    <w:p w14:paraId="5BE24DB9" w14:textId="326D2FF5" w:rsidR="0087644C" w:rsidRPr="0087644C" w:rsidRDefault="00C726E7" w:rsidP="0087644C">
      <w:pPr>
        <w:pStyle w:val="Subsection"/>
        <w:spacing w:before="100"/>
        <w:rPr>
          <w:color w:val="0070C0"/>
          <w:u w:val="single"/>
        </w:rPr>
      </w:pPr>
      <w:r w:rsidRPr="0087644C">
        <w:rPr>
          <w:color w:val="0070C0"/>
          <w:u w:val="single"/>
        </w:rPr>
        <w:lastRenderedPageBreak/>
        <w:t>SENIOR ENGINEER | ROBERT BOSCH BUSINESS AND ENGINEERING SOLUTION LTD | 2014 - 2016</w:t>
      </w:r>
    </w:p>
    <w:p w14:paraId="331AB9EB" w14:textId="53E26BDA" w:rsidR="0087644C" w:rsidRDefault="00C726E7" w:rsidP="0087644C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 w:rsidRPr="00097E3A">
        <w:rPr>
          <w:b/>
          <w:sz w:val="20"/>
        </w:rPr>
        <w:t>Project</w:t>
      </w:r>
      <w:r w:rsidRPr="00097E3A">
        <w:rPr>
          <w:sz w:val="20"/>
        </w:rPr>
        <w:t xml:space="preserve">: </w:t>
      </w:r>
      <w:r w:rsidR="00D50497">
        <w:rPr>
          <w:sz w:val="20"/>
        </w:rPr>
        <w:t>Third</w:t>
      </w:r>
      <w:r w:rsidRPr="00755AC8">
        <w:rPr>
          <w:sz w:val="20"/>
        </w:rPr>
        <w:t xml:space="preserve"> generation toolchain development in vehicle infotainment</w:t>
      </w:r>
    </w:p>
    <w:p w14:paraId="4594D38B" w14:textId="2CD8F3CA" w:rsidR="006F5985" w:rsidRDefault="00CA55F5" w:rsidP="00755AC8">
      <w:pPr>
        <w:pStyle w:val="ListBullet"/>
        <w:numPr>
          <w:ilvl w:val="0"/>
          <w:numId w:val="0"/>
        </w:numPr>
      </w:pPr>
      <w:r>
        <w:t>Developing toolchain</w:t>
      </w:r>
      <w:r w:rsidR="002819B5">
        <w:t xml:space="preserve"> used for various customer</w:t>
      </w:r>
      <w:r w:rsidR="00C726E7">
        <w:t>s</w:t>
      </w:r>
      <w:r w:rsidR="002819B5">
        <w:t>’ projects based on MV</w:t>
      </w:r>
      <w:r w:rsidR="00C726E7">
        <w:t>C architecture. A key objective of the toolchain project is to make and maintain common code base to fulfill 90% of the future customer or pipeline project &amp; for demonstration to OEM for working new feature</w:t>
      </w:r>
      <w:r w:rsidR="007F6386">
        <w:rPr>
          <w:rStyle w:val="CommentReference"/>
        </w:rPr>
        <w:t>.</w:t>
      </w:r>
    </w:p>
    <w:p w14:paraId="235B44A4" w14:textId="60BBF5CD" w:rsidR="00755AC8" w:rsidRDefault="00381E0A" w:rsidP="00755AC8">
      <w:pPr>
        <w:pStyle w:val="ListBullet"/>
        <w:numPr>
          <w:ilvl w:val="0"/>
          <w:numId w:val="0"/>
        </w:numPr>
      </w:pPr>
      <w:r>
        <w:t xml:space="preserve">Team size was </w:t>
      </w:r>
      <w:r w:rsidR="00661904">
        <w:t>1</w:t>
      </w:r>
      <w:r>
        <w:t>0</w:t>
      </w:r>
      <w:r w:rsidR="006F5985">
        <w:t xml:space="preserve"> people, spread across geographies and manage</w:t>
      </w:r>
      <w:r w:rsidR="002819B5">
        <w:t>d by Project managers in the G</w:t>
      </w:r>
      <w:r>
        <w:t>ERMANY.</w:t>
      </w:r>
    </w:p>
    <w:p w14:paraId="3228C005" w14:textId="77777777" w:rsidR="00713E08" w:rsidRPr="00713E08" w:rsidRDefault="00C726E7" w:rsidP="00713E0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 xml:space="preserve">My Responsibilities: </w:t>
      </w:r>
    </w:p>
    <w:p w14:paraId="605B3E3B" w14:textId="478F6E66" w:rsidR="00713E08" w:rsidRDefault="002819B5" w:rsidP="00713E08">
      <w:pPr>
        <w:pStyle w:val="ListBullet"/>
        <w:numPr>
          <w:ilvl w:val="0"/>
          <w:numId w:val="6"/>
        </w:numPr>
      </w:pPr>
      <w:r>
        <w:t>R</w:t>
      </w:r>
      <w:r w:rsidR="00C726E7">
        <w:t xml:space="preserve">equirement </w:t>
      </w:r>
      <w:r>
        <w:t>discussion</w:t>
      </w:r>
      <w:r w:rsidR="00C726E7">
        <w:t xml:space="preserve"> meeting</w:t>
      </w:r>
      <w:r>
        <w:t>s</w:t>
      </w:r>
      <w:r w:rsidR="00C726E7">
        <w:t xml:space="preserve"> </w:t>
      </w:r>
      <w:r>
        <w:t>with</w:t>
      </w:r>
      <w:r w:rsidR="00C726E7">
        <w:t xml:space="preserve"> multisite engineers (Germany, Japan &amp; China).</w:t>
      </w:r>
    </w:p>
    <w:p w14:paraId="726B95CB" w14:textId="4BB0AFBD" w:rsidR="00713E08" w:rsidRDefault="002819B5" w:rsidP="00713E08">
      <w:pPr>
        <w:pStyle w:val="ListBullet"/>
        <w:numPr>
          <w:ilvl w:val="0"/>
          <w:numId w:val="6"/>
        </w:numPr>
      </w:pPr>
      <w:r>
        <w:t>Develop and implement</w:t>
      </w:r>
      <w:r w:rsidR="00C726E7">
        <w:t xml:space="preserve"> the design concept for various 2D, 3D widget &amp; animation for HMI</w:t>
      </w:r>
      <w:r w:rsidR="00321861">
        <w:t>/UI</w:t>
      </w:r>
      <w:r w:rsidR="00C726E7">
        <w:t>. (Timer widget, clock widget, keyboard widget &amp; processing widget)</w:t>
      </w:r>
    </w:p>
    <w:p w14:paraId="245E91AC" w14:textId="675C3DCC" w:rsidR="00713E08" w:rsidRDefault="002819B5" w:rsidP="00713E08">
      <w:pPr>
        <w:pStyle w:val="ListBullet"/>
        <w:numPr>
          <w:ilvl w:val="0"/>
          <w:numId w:val="6"/>
        </w:numPr>
      </w:pPr>
      <w:r>
        <w:t xml:space="preserve">Develop and implement </w:t>
      </w:r>
      <w:r w:rsidR="00C726E7">
        <w:t>prediction feature for the Chinese character</w:t>
      </w:r>
      <w:r>
        <w:t>s</w:t>
      </w:r>
      <w:r w:rsidR="00C726E7">
        <w:t>, based on user input in the widget for China's leading OEM.</w:t>
      </w:r>
    </w:p>
    <w:p w14:paraId="3DC76D85" w14:textId="77777777" w:rsidR="00713E08" w:rsidRDefault="00C726E7" w:rsidP="00713E08">
      <w:pPr>
        <w:pStyle w:val="ListBullet"/>
        <w:numPr>
          <w:ilvl w:val="0"/>
          <w:numId w:val="6"/>
        </w:numPr>
      </w:pPr>
      <w:r>
        <w:t>Providing the workaround solution to project team for customer demo in handwriting widget (User input widget) &amp; keyboard.</w:t>
      </w:r>
    </w:p>
    <w:p w14:paraId="26C164E7" w14:textId="7C4EA7BC" w:rsidR="00713E08" w:rsidRDefault="002819B5" w:rsidP="00713E08">
      <w:pPr>
        <w:pStyle w:val="ListBullet"/>
        <w:numPr>
          <w:ilvl w:val="0"/>
          <w:numId w:val="6"/>
        </w:numPr>
      </w:pPr>
      <w:r>
        <w:t>Implement</w:t>
      </w:r>
      <w:r w:rsidR="00C726E7">
        <w:t xml:space="preserve"> auto disabling of some HMI</w:t>
      </w:r>
      <w:r w:rsidR="00203A26">
        <w:t>/UI</w:t>
      </w:r>
      <w:r w:rsidR="00C726E7">
        <w:t xml:space="preserve"> features in the various application based on increasing speed.</w:t>
      </w:r>
    </w:p>
    <w:p w14:paraId="56FD0BD0" w14:textId="5EAF4669" w:rsidR="00713E08" w:rsidRDefault="002819B5" w:rsidP="00713E08">
      <w:pPr>
        <w:pStyle w:val="ListBullet"/>
        <w:numPr>
          <w:ilvl w:val="0"/>
          <w:numId w:val="6"/>
        </w:numPr>
      </w:pPr>
      <w:r>
        <w:t>Root cause analysis of</w:t>
      </w:r>
      <w:r w:rsidR="00C726E7">
        <w:t xml:space="preserve"> complex defects &amp; fixing the memory leak issues for home screen HMI</w:t>
      </w:r>
      <w:r w:rsidR="00321861">
        <w:t>/UI</w:t>
      </w:r>
      <w:r w:rsidR="00C726E7">
        <w:t xml:space="preserve"> in the clock.</w:t>
      </w:r>
    </w:p>
    <w:p w14:paraId="56B5C8CE" w14:textId="3C89209B" w:rsidR="00713E08" w:rsidRDefault="002C069F" w:rsidP="00713E08">
      <w:pPr>
        <w:pStyle w:val="ListBullet"/>
        <w:numPr>
          <w:ilvl w:val="0"/>
          <w:numId w:val="6"/>
        </w:numPr>
      </w:pPr>
      <w:r>
        <w:t>Debugging the target by GDB using</w:t>
      </w:r>
      <w:r w:rsidR="00C726E7">
        <w:t xml:space="preserve"> eclipse for black screen, the distorted image in navigation application.</w:t>
      </w:r>
    </w:p>
    <w:p w14:paraId="777B8CDF" w14:textId="71527E54" w:rsidR="007378FC" w:rsidRDefault="002819B5" w:rsidP="00713E08">
      <w:pPr>
        <w:pStyle w:val="ListBullet"/>
        <w:numPr>
          <w:ilvl w:val="0"/>
          <w:numId w:val="6"/>
        </w:numPr>
      </w:pPr>
      <w:r>
        <w:t>Analyze</w:t>
      </w:r>
      <w:r w:rsidR="00C726E7">
        <w:t xml:space="preserve"> log file</w:t>
      </w:r>
      <w:r>
        <w:t>s</w:t>
      </w:r>
      <w:r w:rsidR="00C726E7">
        <w:t xml:space="preserve"> of different tools like DLT vi</w:t>
      </w:r>
      <w:r w:rsidR="00095FE1">
        <w:t>ewer, CPU load</w:t>
      </w:r>
      <w:r w:rsidR="00C726E7">
        <w:t xml:space="preserve"> &amp; memory leak.</w:t>
      </w:r>
    </w:p>
    <w:p w14:paraId="59D843D7" w14:textId="14CAB9E1" w:rsidR="00DB42A0" w:rsidRDefault="00C726E7" w:rsidP="00DB42A0">
      <w:pPr>
        <w:pStyle w:val="ListBullet"/>
        <w:numPr>
          <w:ilvl w:val="0"/>
          <w:numId w:val="0"/>
        </w:numPr>
        <w:ind w:left="144" w:hanging="144"/>
      </w:pPr>
      <w:r w:rsidRPr="00527B41">
        <w:rPr>
          <w:b/>
        </w:rPr>
        <w:t>Skills Used</w:t>
      </w:r>
      <w:r w:rsidRPr="004C23F3">
        <w:rPr>
          <w:b/>
        </w:rPr>
        <w:t>:</w:t>
      </w:r>
      <w:r w:rsidRPr="004C23F3">
        <w:t xml:space="preserve"> C++,</w:t>
      </w:r>
      <w:r>
        <w:t xml:space="preserve"> xml, C, open GL concept and</w:t>
      </w:r>
      <w:r w:rsidR="0083367F">
        <w:t xml:space="preserve"> S</w:t>
      </w:r>
      <w:r w:rsidR="00F474C6">
        <w:t>hader</w:t>
      </w:r>
      <w:r>
        <w:t xml:space="preserve"> programming.</w:t>
      </w:r>
    </w:p>
    <w:p w14:paraId="58AF809F" w14:textId="77777777" w:rsidR="00DB42A0" w:rsidRPr="00713E08" w:rsidRDefault="00C726E7" w:rsidP="00713E0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Achievements:</w:t>
      </w:r>
      <w:r>
        <w:rPr>
          <w:b/>
        </w:rPr>
        <w:tab/>
      </w:r>
    </w:p>
    <w:p w14:paraId="5FE634B8" w14:textId="77777777" w:rsidR="00713E08" w:rsidRDefault="00C726E7" w:rsidP="00713E08">
      <w:pPr>
        <w:pStyle w:val="ListBullet"/>
        <w:numPr>
          <w:ilvl w:val="0"/>
          <w:numId w:val="6"/>
        </w:numPr>
      </w:pPr>
      <w:r>
        <w:t>Successful demonstration of prediction feature for APAC region.</w:t>
      </w:r>
    </w:p>
    <w:p w14:paraId="1D815255" w14:textId="323EAD09" w:rsidR="00713E08" w:rsidRDefault="00C726E7" w:rsidP="00713E08">
      <w:pPr>
        <w:pStyle w:val="ListBullet"/>
        <w:numPr>
          <w:ilvl w:val="0"/>
          <w:numId w:val="6"/>
        </w:numPr>
      </w:pPr>
      <w:r>
        <w:t>Worked with a completely new project team and trained them to use code base, feature, the state machine to work independently.</w:t>
      </w:r>
    </w:p>
    <w:p w14:paraId="2980F9FA" w14:textId="3B02CBF3" w:rsidR="00403428" w:rsidRDefault="00403428" w:rsidP="00713E08">
      <w:pPr>
        <w:pStyle w:val="ListBullet"/>
        <w:numPr>
          <w:ilvl w:val="0"/>
          <w:numId w:val="6"/>
        </w:numPr>
      </w:pPr>
      <w:r>
        <w:t>Developed alternative of Anti-alias algorithm for significant reduce in GPU and CPU load.</w:t>
      </w:r>
    </w:p>
    <w:p w14:paraId="6D886B7A" w14:textId="77777777" w:rsidR="00E91607" w:rsidRDefault="00B90A2D" w:rsidP="00E91607">
      <w:pPr>
        <w:pStyle w:val="ListBullet"/>
        <w:numPr>
          <w:ilvl w:val="0"/>
          <w:numId w:val="0"/>
        </w:numPr>
        <w:ind w:left="360"/>
      </w:pPr>
    </w:p>
    <w:p w14:paraId="4585BB26" w14:textId="77777777" w:rsidR="002819B5" w:rsidRDefault="002819B5" w:rsidP="00E91607">
      <w:pPr>
        <w:pStyle w:val="ListBullet"/>
        <w:numPr>
          <w:ilvl w:val="0"/>
          <w:numId w:val="0"/>
        </w:numPr>
        <w:ind w:left="144" w:hanging="144"/>
        <w:rPr>
          <w:b/>
          <w:sz w:val="20"/>
        </w:rPr>
      </w:pPr>
    </w:p>
    <w:p w14:paraId="259018B0" w14:textId="25F47CBB" w:rsidR="00E91607" w:rsidRDefault="00C726E7" w:rsidP="00E91607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 w:rsidRPr="00097E3A">
        <w:rPr>
          <w:b/>
          <w:sz w:val="20"/>
        </w:rPr>
        <w:t>Project</w:t>
      </w:r>
      <w:r>
        <w:rPr>
          <w:sz w:val="20"/>
        </w:rPr>
        <w:t xml:space="preserve">: Support to </w:t>
      </w:r>
      <w:r w:rsidRPr="00DE3BB3">
        <w:rPr>
          <w:sz w:val="20"/>
        </w:rPr>
        <w:t>Renault-Nissan</w:t>
      </w:r>
      <w:r>
        <w:rPr>
          <w:sz w:val="20"/>
        </w:rPr>
        <w:t>,</w:t>
      </w:r>
      <w:r w:rsidRPr="00A03E0B">
        <w:rPr>
          <w:rFonts w:cstheme="minorHAnsi"/>
          <w:b/>
          <w:color w:val="595959" w:themeColor="text1" w:themeTint="A6"/>
          <w:szCs w:val="18"/>
        </w:rPr>
        <w:t xml:space="preserve"> </w:t>
      </w:r>
      <w:r w:rsidRPr="006C5077">
        <w:rPr>
          <w:sz w:val="20"/>
        </w:rPr>
        <w:t>Maruti Suzuki, JAC2, JAC M6</w:t>
      </w:r>
      <w:r>
        <w:rPr>
          <w:sz w:val="20"/>
        </w:rPr>
        <w:t xml:space="preserve"> project team on framework 2.0 + toolchain </w:t>
      </w:r>
    </w:p>
    <w:p w14:paraId="11B87C9B" w14:textId="3CD2C378" w:rsidR="00E91607" w:rsidRDefault="00100592" w:rsidP="00E91607">
      <w:pPr>
        <w:pStyle w:val="ListBullet"/>
        <w:numPr>
          <w:ilvl w:val="0"/>
          <w:numId w:val="0"/>
        </w:numPr>
      </w:pPr>
      <w:r>
        <w:t>Developing HMI/</w:t>
      </w:r>
      <w:r w:rsidR="00C726E7" w:rsidRPr="00DE3BB3">
        <w:t>UI based</w:t>
      </w:r>
      <w:r w:rsidR="002819B5">
        <w:t xml:space="preserve"> on MV</w:t>
      </w:r>
      <w:r w:rsidR="00C726E7">
        <w:t>C architecture on Bosch</w:t>
      </w:r>
      <w:r w:rsidR="00C726E7" w:rsidRPr="00DE3BB3">
        <w:t xml:space="preserve"> framework 2.0 </w:t>
      </w:r>
      <w:r w:rsidR="00CA55F5">
        <w:t xml:space="preserve">and </w:t>
      </w:r>
      <w:r w:rsidR="00CA55F5" w:rsidRPr="00DE3BB3">
        <w:t>third</w:t>
      </w:r>
      <w:r w:rsidR="00F96A61" w:rsidRPr="00DE3BB3">
        <w:t>-party</w:t>
      </w:r>
      <w:r w:rsidR="00C726E7" w:rsidRPr="00DE3BB3">
        <w:t xml:space="preserve"> tool.</w:t>
      </w:r>
    </w:p>
    <w:p w14:paraId="01903877" w14:textId="5158395D" w:rsidR="006F5985" w:rsidRDefault="00381E0A" w:rsidP="00E91607">
      <w:pPr>
        <w:pStyle w:val="ListBullet"/>
        <w:numPr>
          <w:ilvl w:val="0"/>
          <w:numId w:val="0"/>
        </w:numPr>
      </w:pPr>
      <w:r>
        <w:t xml:space="preserve">Team size was </w:t>
      </w:r>
      <w:r w:rsidR="00661904">
        <w:t>1</w:t>
      </w:r>
      <w:r>
        <w:t>5</w:t>
      </w:r>
      <w:r w:rsidR="00661904">
        <w:t xml:space="preserve"> </w:t>
      </w:r>
      <w:r w:rsidR="006F5985">
        <w:t xml:space="preserve">people, spread across geographies and managed by Project managers in the </w:t>
      </w:r>
      <w:r w:rsidR="00F96A61">
        <w:t>USA, INDIA</w:t>
      </w:r>
      <w:r w:rsidR="00AE3B17">
        <w:t xml:space="preserve"> &amp; CHINA.</w:t>
      </w:r>
    </w:p>
    <w:p w14:paraId="6D9112F5" w14:textId="77777777" w:rsidR="00E91607" w:rsidRPr="00DE3BB3" w:rsidRDefault="00C726E7" w:rsidP="00DE3BB3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 xml:space="preserve">My Responsibilities: </w:t>
      </w:r>
    </w:p>
    <w:p w14:paraId="71913A3C" w14:textId="77777777" w:rsidR="00DE3BB3" w:rsidRDefault="00C726E7" w:rsidP="00DE3BB3">
      <w:pPr>
        <w:pStyle w:val="ListBullet"/>
        <w:numPr>
          <w:ilvl w:val="0"/>
          <w:numId w:val="6"/>
        </w:numPr>
      </w:pPr>
      <w:r>
        <w:t>Reviewing Business Requirements, Effort Estimation for speed disable feature &amp; tuner application.</w:t>
      </w:r>
    </w:p>
    <w:p w14:paraId="6B740C1A" w14:textId="5039F862" w:rsidR="00DE3BB3" w:rsidRDefault="00DB5EAF" w:rsidP="00DE3BB3">
      <w:pPr>
        <w:pStyle w:val="ListBullet"/>
        <w:numPr>
          <w:ilvl w:val="0"/>
          <w:numId w:val="6"/>
        </w:numPr>
      </w:pPr>
      <w:r>
        <w:t>Implemented P</w:t>
      </w:r>
      <w:r w:rsidR="00C726E7">
        <w:t>ython script for generating the XML code which is input to the keyboard widget.</w:t>
      </w:r>
    </w:p>
    <w:p w14:paraId="5E012878" w14:textId="77777777" w:rsidR="00DE3BB3" w:rsidRDefault="00C726E7" w:rsidP="00DE3BB3">
      <w:pPr>
        <w:pStyle w:val="ListBullet"/>
        <w:numPr>
          <w:ilvl w:val="0"/>
          <w:numId w:val="6"/>
        </w:numPr>
      </w:pPr>
      <w:r>
        <w:t>Setup tuner &amp; navigation application for Demo and Status Reporting.</w:t>
      </w:r>
    </w:p>
    <w:p w14:paraId="6D7A7A81" w14:textId="77777777" w:rsidR="00DE3BB3" w:rsidRDefault="00C726E7" w:rsidP="00DE3BB3">
      <w:pPr>
        <w:pStyle w:val="ListBullet"/>
        <w:numPr>
          <w:ilvl w:val="0"/>
          <w:numId w:val="6"/>
        </w:numPr>
      </w:pPr>
      <w:r>
        <w:t>Proof of concept for keyboard feature with architect &amp; implementation of keyboard feature.</w:t>
      </w:r>
    </w:p>
    <w:p w14:paraId="0EBA8AD2" w14:textId="77777777" w:rsidR="00DE3BB3" w:rsidRDefault="00C726E7" w:rsidP="00DE3BB3">
      <w:pPr>
        <w:pStyle w:val="ListBullet"/>
        <w:numPr>
          <w:ilvl w:val="0"/>
          <w:numId w:val="6"/>
        </w:numPr>
      </w:pPr>
      <w:r>
        <w:t>Scrum Sprint activities and co-ordination with the project coordinator on customer site.</w:t>
      </w:r>
    </w:p>
    <w:p w14:paraId="48BC152F" w14:textId="1C87CC69" w:rsidR="006C5077" w:rsidRDefault="00C726E7" w:rsidP="006D6892">
      <w:pPr>
        <w:pStyle w:val="ListBullet"/>
        <w:numPr>
          <w:ilvl w:val="0"/>
          <w:numId w:val="6"/>
        </w:numPr>
      </w:pPr>
      <w:r>
        <w:t>Supporting the project team for leak issue, configuring the widget, state machine.</w:t>
      </w:r>
    </w:p>
    <w:p w14:paraId="601042C0" w14:textId="4AC22AEB" w:rsidR="006C5077" w:rsidRDefault="00C726E7" w:rsidP="00CB1F76">
      <w:pPr>
        <w:pStyle w:val="ListBullet"/>
        <w:numPr>
          <w:ilvl w:val="0"/>
          <w:numId w:val="6"/>
        </w:numPr>
      </w:pPr>
      <w:r>
        <w:t>Requirement Analysis, Effort Estimation &amp; design the new widget.</w:t>
      </w:r>
    </w:p>
    <w:p w14:paraId="6ADDB47C" w14:textId="3C2270D9" w:rsidR="006C5077" w:rsidRDefault="00B22DD5" w:rsidP="006C5077">
      <w:pPr>
        <w:pStyle w:val="ListBullet"/>
        <w:numPr>
          <w:ilvl w:val="0"/>
          <w:numId w:val="6"/>
        </w:numPr>
      </w:pPr>
      <w:r>
        <w:t>Developed</w:t>
      </w:r>
      <w:r w:rsidR="002819B5">
        <w:t xml:space="preserve"> of</w:t>
      </w:r>
      <w:r>
        <w:t xml:space="preserve"> the model component and State machine.</w:t>
      </w:r>
    </w:p>
    <w:p w14:paraId="4FA42D69" w14:textId="4AB01035" w:rsidR="006C5077" w:rsidRDefault="00C726E7" w:rsidP="006D6892">
      <w:pPr>
        <w:pStyle w:val="ListBullet"/>
        <w:numPr>
          <w:ilvl w:val="0"/>
          <w:numId w:val="6"/>
        </w:numPr>
      </w:pPr>
      <w:r>
        <w:t>Integrating windows, X-86 &amp; ARM library for predicting Chinese character.</w:t>
      </w:r>
    </w:p>
    <w:p w14:paraId="686F06CF" w14:textId="6C346636" w:rsidR="00E91607" w:rsidRDefault="00C726E7" w:rsidP="00E91607">
      <w:pPr>
        <w:pStyle w:val="ListBullet"/>
        <w:numPr>
          <w:ilvl w:val="0"/>
          <w:numId w:val="0"/>
        </w:numPr>
        <w:ind w:left="144" w:hanging="144"/>
      </w:pPr>
      <w:r w:rsidRPr="00527B41">
        <w:rPr>
          <w:b/>
        </w:rPr>
        <w:t>Skills Used</w:t>
      </w:r>
      <w:r w:rsidRPr="004C23F3">
        <w:rPr>
          <w:b/>
        </w:rPr>
        <w:t>:</w:t>
      </w:r>
      <w:r w:rsidRPr="004C23F3">
        <w:t xml:space="preserve"> C++,</w:t>
      </w:r>
      <w:r>
        <w:t xml:space="preserve"> </w:t>
      </w:r>
      <w:r w:rsidR="0051474C">
        <w:t>XML</w:t>
      </w:r>
      <w:r w:rsidR="00C611EB">
        <w:t>, Open GLES, Scene Composer(CGI)</w:t>
      </w:r>
    </w:p>
    <w:p w14:paraId="06652219" w14:textId="77777777" w:rsidR="00E91607" w:rsidRPr="00713E08" w:rsidRDefault="00C726E7" w:rsidP="00E91607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Achievements:</w:t>
      </w:r>
      <w:r>
        <w:rPr>
          <w:b/>
        </w:rPr>
        <w:tab/>
      </w:r>
    </w:p>
    <w:p w14:paraId="70D9C5F6" w14:textId="77777777" w:rsidR="00E91607" w:rsidRDefault="00C726E7" w:rsidP="00DE3BB3">
      <w:pPr>
        <w:pStyle w:val="ListBullet"/>
        <w:numPr>
          <w:ilvl w:val="0"/>
          <w:numId w:val="6"/>
        </w:numPr>
      </w:pPr>
      <w:r>
        <w:t>Successful demonstration of prediction feature for APAC region.</w:t>
      </w:r>
    </w:p>
    <w:p w14:paraId="3E5855EC" w14:textId="6D999DB3" w:rsidR="00DE3BB3" w:rsidRDefault="008F4D7B" w:rsidP="00DE3BB3">
      <w:pPr>
        <w:pStyle w:val="ListBullet"/>
        <w:numPr>
          <w:ilvl w:val="0"/>
          <w:numId w:val="6"/>
        </w:numPr>
      </w:pPr>
      <w:r>
        <w:t>Automate</w:t>
      </w:r>
      <w:r w:rsidR="00C726E7">
        <w:t xml:space="preserve"> base</w:t>
      </w:r>
      <w:r>
        <w:t xml:space="preserve"> code generator to</w:t>
      </w:r>
      <w:r w:rsidR="00C726E7">
        <w:t xml:space="preserve"> reduce effort and maintainability.</w:t>
      </w:r>
    </w:p>
    <w:p w14:paraId="3A1783A0" w14:textId="26B2D6B9" w:rsidR="006C5077" w:rsidRDefault="00C726E7" w:rsidP="006C5077">
      <w:pPr>
        <w:pStyle w:val="ListBullet"/>
        <w:numPr>
          <w:ilvl w:val="0"/>
          <w:numId w:val="6"/>
        </w:numPr>
      </w:pPr>
      <w:r>
        <w:t>Received customer appreciation</w:t>
      </w:r>
      <w:r w:rsidR="00E83739">
        <w:t>.</w:t>
      </w:r>
    </w:p>
    <w:p w14:paraId="332163EC" w14:textId="1BFF270E" w:rsidR="006C5077" w:rsidRDefault="008F4D7B" w:rsidP="00F149B6">
      <w:pPr>
        <w:pStyle w:val="ListBullet"/>
        <w:numPr>
          <w:ilvl w:val="0"/>
          <w:numId w:val="6"/>
        </w:numPr>
      </w:pPr>
      <w:r>
        <w:t>Delivered features</w:t>
      </w:r>
      <w:r w:rsidR="00C726E7">
        <w:t xml:space="preserve"> which help</w:t>
      </w:r>
      <w:r>
        <w:t xml:space="preserve">ed team </w:t>
      </w:r>
      <w:r w:rsidR="00C726E7">
        <w:t>get</w:t>
      </w:r>
      <w:r>
        <w:t>ting</w:t>
      </w:r>
      <w:r w:rsidR="00C726E7">
        <w:t xml:space="preserve"> c</w:t>
      </w:r>
      <w:r w:rsidR="00DF0E10">
        <w:t>ertified from APPLE (car play) and</w:t>
      </w:r>
      <w:r w:rsidR="00C726E7">
        <w:t xml:space="preserve"> google (android auto).</w:t>
      </w:r>
    </w:p>
    <w:p w14:paraId="23032390" w14:textId="77777777" w:rsidR="00F149B6" w:rsidRDefault="00B90A2D" w:rsidP="00F149B6">
      <w:pPr>
        <w:pStyle w:val="ListBullet"/>
        <w:numPr>
          <w:ilvl w:val="0"/>
          <w:numId w:val="0"/>
        </w:numPr>
        <w:ind w:left="360"/>
      </w:pPr>
    </w:p>
    <w:p w14:paraId="4A780216" w14:textId="595FA779" w:rsidR="00F149B6" w:rsidRPr="0087644C" w:rsidRDefault="00C726E7" w:rsidP="00F149B6">
      <w:pPr>
        <w:pStyle w:val="Subsection"/>
        <w:spacing w:before="100"/>
        <w:rPr>
          <w:color w:val="0070C0"/>
          <w:u w:val="single"/>
        </w:rPr>
      </w:pPr>
      <w:r w:rsidRPr="0087644C">
        <w:rPr>
          <w:color w:val="0070C0"/>
          <w:u w:val="single"/>
        </w:rPr>
        <w:lastRenderedPageBreak/>
        <w:t>Senior</w:t>
      </w:r>
      <w:r>
        <w:rPr>
          <w:color w:val="0070C0"/>
          <w:u w:val="single"/>
        </w:rPr>
        <w:t xml:space="preserve"> Software Engineer | </w:t>
      </w:r>
      <w:r w:rsidRPr="00A918D5">
        <w:rPr>
          <w:color w:val="0070C0"/>
          <w:u w:val="single"/>
        </w:rPr>
        <w:t>IDC Technologies</w:t>
      </w:r>
      <w:r>
        <w:rPr>
          <w:color w:val="0070C0"/>
          <w:u w:val="single"/>
        </w:rPr>
        <w:t> </w:t>
      </w:r>
      <w:proofErr w:type="gramStart"/>
      <w:r>
        <w:rPr>
          <w:color w:val="0070C0"/>
          <w:u w:val="single"/>
        </w:rPr>
        <w:t>|  2014</w:t>
      </w:r>
      <w:proofErr w:type="gramEnd"/>
      <w:r>
        <w:rPr>
          <w:color w:val="0070C0"/>
          <w:u w:val="single"/>
        </w:rPr>
        <w:t xml:space="preserve"> – </w:t>
      </w:r>
      <w:r w:rsidR="00E21195">
        <w:rPr>
          <w:color w:val="0070C0"/>
          <w:u w:val="single"/>
        </w:rPr>
        <w:t>2013</w:t>
      </w:r>
    </w:p>
    <w:p w14:paraId="78F4D75C" w14:textId="4A70FC9C" w:rsidR="00F149B6" w:rsidRDefault="00C726E7" w:rsidP="00F149B6">
      <w:pPr>
        <w:pStyle w:val="ListBullet"/>
        <w:numPr>
          <w:ilvl w:val="0"/>
          <w:numId w:val="0"/>
        </w:numPr>
        <w:ind w:left="144" w:hanging="144"/>
      </w:pPr>
      <w:r w:rsidRPr="00097E3A">
        <w:rPr>
          <w:b/>
          <w:sz w:val="20"/>
        </w:rPr>
        <w:t>Project</w:t>
      </w:r>
      <w:r>
        <w:rPr>
          <w:sz w:val="20"/>
        </w:rPr>
        <w:t xml:space="preserve">: </w:t>
      </w:r>
      <w:r w:rsidR="008F4D7B">
        <w:rPr>
          <w:sz w:val="20"/>
        </w:rPr>
        <w:t>T</w:t>
      </w:r>
      <w:r w:rsidRPr="00A918D5">
        <w:rPr>
          <w:sz w:val="20"/>
        </w:rPr>
        <w:t>oolchain development in vehicle infotainment</w:t>
      </w:r>
    </w:p>
    <w:p w14:paraId="63F6EEAA" w14:textId="37CB0133" w:rsidR="00F149B6" w:rsidRDefault="008F4D7B" w:rsidP="00F149B6">
      <w:pPr>
        <w:pStyle w:val="ListBullet"/>
        <w:numPr>
          <w:ilvl w:val="0"/>
          <w:numId w:val="0"/>
        </w:numPr>
      </w:pPr>
      <w:r>
        <w:t>Build</w:t>
      </w:r>
      <w:r w:rsidR="00C726E7" w:rsidRPr="00A918D5">
        <w:t xml:space="preserve"> competency of BOS</w:t>
      </w:r>
      <w:r w:rsidR="00C726E7">
        <w:t xml:space="preserve">CH on third party new tool </w:t>
      </w:r>
      <w:r>
        <w:t>which would replace</w:t>
      </w:r>
      <w:r w:rsidR="0055038D">
        <w:t xml:space="preserve"> EB GUIDE.</w:t>
      </w:r>
    </w:p>
    <w:p w14:paraId="132ECE8C" w14:textId="1421A167" w:rsidR="00F149B6" w:rsidRDefault="00AE3B17" w:rsidP="00F149B6">
      <w:pPr>
        <w:pStyle w:val="ListBullet"/>
        <w:numPr>
          <w:ilvl w:val="0"/>
          <w:numId w:val="0"/>
        </w:numPr>
      </w:pPr>
      <w:r>
        <w:t>Team size was 16</w:t>
      </w:r>
      <w:r w:rsidR="00C726E7">
        <w:t xml:space="preserve"> people, spread across geographies and manage</w:t>
      </w:r>
      <w:r>
        <w:t>d by Project managers in the INDIA &amp; USA</w:t>
      </w:r>
      <w:r w:rsidR="00C726E7">
        <w:t>.</w:t>
      </w:r>
    </w:p>
    <w:p w14:paraId="44B517C9" w14:textId="77777777" w:rsidR="00F149B6" w:rsidRPr="00A918D5" w:rsidRDefault="00C726E7" w:rsidP="00A918D5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 xml:space="preserve">My Responsibilities: </w:t>
      </w:r>
    </w:p>
    <w:p w14:paraId="40CAC344" w14:textId="6DD9C188" w:rsidR="009F5EBF" w:rsidRDefault="00C04BAF" w:rsidP="009F5EBF">
      <w:pPr>
        <w:pStyle w:val="ListBullet"/>
        <w:numPr>
          <w:ilvl w:val="0"/>
          <w:numId w:val="6"/>
        </w:numPr>
      </w:pPr>
      <w:r>
        <w:t>Adding</w:t>
      </w:r>
      <w:r w:rsidR="009F5EBF">
        <w:t xml:space="preserve"> and presenting proof of concept for tool chain.</w:t>
      </w:r>
    </w:p>
    <w:p w14:paraId="0514338E" w14:textId="419CD51B" w:rsidR="00A918D5" w:rsidRDefault="00C726E7" w:rsidP="008F4D7B">
      <w:pPr>
        <w:pStyle w:val="ListBullet"/>
        <w:numPr>
          <w:ilvl w:val="0"/>
          <w:numId w:val="6"/>
        </w:numPr>
      </w:pPr>
      <w:r>
        <w:t xml:space="preserve">Taking the ownership of existing widget </w:t>
      </w:r>
      <w:r w:rsidR="008F4D7B">
        <w:t>from other developer &amp;</w:t>
      </w:r>
      <w:r>
        <w:t xml:space="preserve"> developing the new application &amp; widget.</w:t>
      </w:r>
    </w:p>
    <w:p w14:paraId="61013494" w14:textId="7AA56826" w:rsidR="00A918D5" w:rsidRDefault="00AE3B17" w:rsidP="00A918D5">
      <w:pPr>
        <w:pStyle w:val="ListBullet"/>
        <w:numPr>
          <w:ilvl w:val="0"/>
          <w:numId w:val="6"/>
        </w:numPr>
      </w:pPr>
      <w:r>
        <w:t>GDB</w:t>
      </w:r>
      <w:r w:rsidR="008F4D7B">
        <w:t xml:space="preserve"> </w:t>
      </w:r>
      <w:r w:rsidR="00C726E7">
        <w:t>&amp; e</w:t>
      </w:r>
      <w:r w:rsidR="008F4D7B">
        <w:t>clipse setup for head unit</w:t>
      </w:r>
      <w:r w:rsidR="00C726E7">
        <w:t xml:space="preserve"> for </w:t>
      </w:r>
      <w:r w:rsidR="008F4D7B">
        <w:t xml:space="preserve">debugging </w:t>
      </w:r>
      <w:r w:rsidR="00C726E7">
        <w:t>complex issue</w:t>
      </w:r>
      <w:r w:rsidR="008F4D7B">
        <w:t>s in toolchain</w:t>
      </w:r>
      <w:r w:rsidR="00C726E7">
        <w:t>.</w:t>
      </w:r>
    </w:p>
    <w:p w14:paraId="064B0B14" w14:textId="0FDE8B5E" w:rsidR="00A918D5" w:rsidRDefault="00C726E7" w:rsidP="00A918D5">
      <w:pPr>
        <w:pStyle w:val="ListBullet"/>
        <w:numPr>
          <w:ilvl w:val="0"/>
          <w:numId w:val="6"/>
        </w:numPr>
      </w:pPr>
      <w:r>
        <w:t>Adding new</w:t>
      </w:r>
      <w:r w:rsidR="003C7428">
        <w:t xml:space="preserve"> screen, state machine and</w:t>
      </w:r>
      <w:r w:rsidR="00942A10">
        <w:t xml:space="preserve"> new</w:t>
      </w:r>
      <w:r w:rsidR="003C7428">
        <w:t xml:space="preserve"> feature</w:t>
      </w:r>
      <w:r>
        <w:t xml:space="preserve"> in wi</w:t>
      </w:r>
      <w:r w:rsidR="00942A10">
        <w:t>n</w:t>
      </w:r>
      <w:r>
        <w:t>dow's simulator</w:t>
      </w:r>
      <w:r w:rsidR="008F4D7B">
        <w:t>.</w:t>
      </w:r>
    </w:p>
    <w:p w14:paraId="07F4B4AB" w14:textId="3D72201D" w:rsidR="00F149B6" w:rsidRDefault="00C726E7" w:rsidP="00F149B6">
      <w:pPr>
        <w:pStyle w:val="ListBullet"/>
        <w:numPr>
          <w:ilvl w:val="0"/>
          <w:numId w:val="0"/>
        </w:numPr>
        <w:ind w:left="144" w:hanging="144"/>
      </w:pPr>
      <w:r w:rsidRPr="00527B41">
        <w:rPr>
          <w:b/>
        </w:rPr>
        <w:t>Skills Used</w:t>
      </w:r>
      <w:r w:rsidRPr="00A730CD">
        <w:rPr>
          <w:b/>
        </w:rPr>
        <w:t>:</w:t>
      </w:r>
      <w:r w:rsidRPr="00A730CD">
        <w:t xml:space="preserve"> </w:t>
      </w:r>
      <w:r w:rsidR="006D6892" w:rsidRPr="00A730CD">
        <w:t>C++,</w:t>
      </w:r>
      <w:r w:rsidR="006D6892">
        <w:t xml:space="preserve"> Qt</w:t>
      </w:r>
      <w:r w:rsidR="004E55E1">
        <w:t xml:space="preserve"> 5.0</w:t>
      </w:r>
      <w:r>
        <w:t>,</w:t>
      </w:r>
      <w:r w:rsidR="009F5EBF">
        <w:t xml:space="preserve"> RPA,</w:t>
      </w:r>
      <w:r w:rsidR="008F4D7B">
        <w:t xml:space="preserve"> </w:t>
      </w:r>
      <w:r w:rsidR="002965D2">
        <w:t>QML</w:t>
      </w:r>
      <w:r>
        <w:t xml:space="preserve">, Photoshop </w:t>
      </w:r>
    </w:p>
    <w:p w14:paraId="51C3B2A7" w14:textId="77777777" w:rsidR="00F149B6" w:rsidRPr="00527B41" w:rsidRDefault="00C726E7" w:rsidP="00F149B6">
      <w:pPr>
        <w:pStyle w:val="ListBullet"/>
        <w:numPr>
          <w:ilvl w:val="0"/>
          <w:numId w:val="0"/>
        </w:numPr>
        <w:rPr>
          <w:b/>
        </w:rPr>
      </w:pPr>
      <w:r w:rsidRPr="00527B41">
        <w:rPr>
          <w:b/>
        </w:rPr>
        <w:t>Achievements:</w:t>
      </w:r>
      <w:r w:rsidRPr="00527B41">
        <w:rPr>
          <w:b/>
        </w:rPr>
        <w:tab/>
      </w:r>
    </w:p>
    <w:p w14:paraId="5BA982CA" w14:textId="77777777" w:rsidR="00A918D5" w:rsidRDefault="00C726E7" w:rsidP="00A918D5">
      <w:pPr>
        <w:pStyle w:val="ListBullet"/>
        <w:numPr>
          <w:ilvl w:val="0"/>
          <w:numId w:val="6"/>
        </w:numPr>
      </w:pPr>
      <w:r>
        <w:t>Helped the team in crucial time for three different OEM.</w:t>
      </w:r>
    </w:p>
    <w:p w14:paraId="110B5C39" w14:textId="1C860137" w:rsidR="00A918D5" w:rsidRDefault="00C726E7" w:rsidP="00A918D5">
      <w:pPr>
        <w:pStyle w:val="ListBullet"/>
        <w:numPr>
          <w:ilvl w:val="0"/>
          <w:numId w:val="6"/>
        </w:numPr>
      </w:pPr>
      <w:r>
        <w:t xml:space="preserve">Bosch </w:t>
      </w:r>
      <w:r w:rsidR="008F4D7B">
        <w:t>took</w:t>
      </w:r>
      <w:r>
        <w:t xml:space="preserve"> me on their payroll from IDC</w:t>
      </w:r>
      <w:r w:rsidR="008F4D7B">
        <w:t>.</w:t>
      </w:r>
    </w:p>
    <w:p w14:paraId="7BDDAC34" w14:textId="77777777" w:rsidR="00F149B6" w:rsidRDefault="00B90A2D" w:rsidP="00F149B6">
      <w:pPr>
        <w:pStyle w:val="ListBullet"/>
        <w:numPr>
          <w:ilvl w:val="0"/>
          <w:numId w:val="0"/>
        </w:numPr>
        <w:ind w:left="360"/>
      </w:pPr>
    </w:p>
    <w:p w14:paraId="02243B42" w14:textId="153F50C9" w:rsidR="00F149B6" w:rsidRPr="0087644C" w:rsidRDefault="00C726E7" w:rsidP="00F149B6">
      <w:pPr>
        <w:pStyle w:val="Subsection"/>
        <w:spacing w:before="100"/>
        <w:rPr>
          <w:color w:val="0070C0"/>
          <w:u w:val="single"/>
        </w:rPr>
      </w:pPr>
      <w:r w:rsidRPr="00C24BBB">
        <w:t xml:space="preserve"> </w:t>
      </w:r>
      <w:r w:rsidRPr="00C24BBB">
        <w:rPr>
          <w:color w:val="0070C0"/>
          <w:u w:val="single"/>
        </w:rPr>
        <w:t>Software Engineer (R&amp;D)</w:t>
      </w:r>
      <w:r>
        <w:rPr>
          <w:color w:val="0070C0"/>
          <w:u w:val="single"/>
        </w:rPr>
        <w:t> | </w:t>
      </w:r>
      <w:r w:rsidRPr="00C24BBB">
        <w:rPr>
          <w:color w:val="0070C0"/>
          <w:u w:val="single"/>
        </w:rPr>
        <w:t>Mindtree Ltd</w:t>
      </w:r>
      <w:r w:rsidR="00A1328D">
        <w:rPr>
          <w:color w:val="0070C0"/>
          <w:u w:val="single"/>
        </w:rPr>
        <w:t> | 2011 – 2013</w:t>
      </w:r>
    </w:p>
    <w:p w14:paraId="430209E6" w14:textId="51C59FB4" w:rsidR="00F149B6" w:rsidRDefault="00C726E7" w:rsidP="00F149B6">
      <w:pPr>
        <w:pStyle w:val="ListBullet"/>
        <w:numPr>
          <w:ilvl w:val="0"/>
          <w:numId w:val="0"/>
        </w:numPr>
        <w:ind w:left="144" w:hanging="144"/>
      </w:pPr>
      <w:r w:rsidRPr="00097E3A">
        <w:rPr>
          <w:b/>
          <w:sz w:val="20"/>
        </w:rPr>
        <w:t>Project</w:t>
      </w:r>
      <w:r>
        <w:rPr>
          <w:sz w:val="20"/>
        </w:rPr>
        <w:t xml:space="preserve">: </w:t>
      </w:r>
      <w:r w:rsidRPr="00C24BBB">
        <w:rPr>
          <w:sz w:val="20"/>
        </w:rPr>
        <w:t xml:space="preserve">Infotainment platform development (NGIP) by Tom </w:t>
      </w:r>
      <w:proofErr w:type="spellStart"/>
      <w:r w:rsidRPr="00C24BBB">
        <w:rPr>
          <w:sz w:val="20"/>
        </w:rPr>
        <w:t>Tom</w:t>
      </w:r>
      <w:proofErr w:type="spellEnd"/>
      <w:r w:rsidRPr="00C24BBB">
        <w:rPr>
          <w:sz w:val="20"/>
        </w:rPr>
        <w:t xml:space="preserve"> Europe</w:t>
      </w:r>
    </w:p>
    <w:p w14:paraId="40429BDE" w14:textId="11ED2F80" w:rsidR="00F149B6" w:rsidRDefault="001754F1" w:rsidP="00F149B6">
      <w:pPr>
        <w:pStyle w:val="ListBullet"/>
        <w:numPr>
          <w:ilvl w:val="0"/>
          <w:numId w:val="0"/>
        </w:numPr>
      </w:pPr>
      <w:r>
        <w:t xml:space="preserve">Software </w:t>
      </w:r>
      <w:r w:rsidR="00C726E7" w:rsidRPr="00C24BBB">
        <w:t xml:space="preserve">is intended for easy and quick integration of specific new applications or updates, across market segments and tier one suppliers. The application is being developed on </w:t>
      </w:r>
      <w:r>
        <w:t>customer</w:t>
      </w:r>
      <w:r w:rsidR="00C726E7" w:rsidRPr="00C24BBB">
        <w:t xml:space="preserve"> platform. </w:t>
      </w:r>
    </w:p>
    <w:p w14:paraId="168EAF89" w14:textId="05BD649D" w:rsidR="00F149B6" w:rsidRDefault="00AE3B17" w:rsidP="00F149B6">
      <w:pPr>
        <w:pStyle w:val="ListBullet"/>
        <w:numPr>
          <w:ilvl w:val="0"/>
          <w:numId w:val="0"/>
        </w:numPr>
      </w:pPr>
      <w:r>
        <w:t>Team size was 7</w:t>
      </w:r>
      <w:r w:rsidR="00C726E7">
        <w:t xml:space="preserve"> people, spread across geographies and managed by Project managers in the</w:t>
      </w:r>
      <w:r>
        <w:t xml:space="preserve"> EUROPE &amp; INDIA</w:t>
      </w:r>
      <w:r w:rsidR="00C726E7">
        <w:t>.</w:t>
      </w:r>
    </w:p>
    <w:p w14:paraId="0483C8C9" w14:textId="77777777" w:rsidR="00F149B6" w:rsidRPr="00C24BBB" w:rsidRDefault="00C726E7" w:rsidP="00C24BBB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 xml:space="preserve">My Responsibilities: </w:t>
      </w:r>
    </w:p>
    <w:p w14:paraId="59EEAC26" w14:textId="4A7208C4" w:rsidR="00C24BBB" w:rsidRDefault="00CB3B43" w:rsidP="00C40FD3">
      <w:pPr>
        <w:pStyle w:val="ListBullet"/>
        <w:numPr>
          <w:ilvl w:val="0"/>
          <w:numId w:val="6"/>
        </w:numPr>
      </w:pPr>
      <w:r>
        <w:t>Develop</w:t>
      </w:r>
      <w:r w:rsidR="00C726E7">
        <w:t xml:space="preserve"> DLT application (Diagnostic log &amp; trace) client with daemon &amp; displaying log files.</w:t>
      </w:r>
    </w:p>
    <w:p w14:paraId="5788EF3E" w14:textId="38683886" w:rsidR="00C24BBB" w:rsidRDefault="00CB3B43" w:rsidP="00C24BBB">
      <w:pPr>
        <w:pStyle w:val="ListBullet"/>
        <w:numPr>
          <w:ilvl w:val="0"/>
          <w:numId w:val="6"/>
        </w:numPr>
      </w:pPr>
      <w:r>
        <w:t>Develop</w:t>
      </w:r>
      <w:r w:rsidR="00C726E7">
        <w:t xml:space="preserve"> code for routing adapter </w:t>
      </w:r>
      <w:r w:rsidR="00E34B04">
        <w:t xml:space="preserve">using GENIVI interface having </w:t>
      </w:r>
      <w:r w:rsidR="00D14B64">
        <w:t>QT</w:t>
      </w:r>
      <w:r w:rsidR="00C726E7">
        <w:t xml:space="preserve"> base HMI</w:t>
      </w:r>
      <w:r w:rsidR="00E34B04">
        <w:t>/UI</w:t>
      </w:r>
      <w:r w:rsidR="00C726E7">
        <w:t xml:space="preserve">. </w:t>
      </w:r>
    </w:p>
    <w:p w14:paraId="3B4EF231" w14:textId="0F4F8EEE" w:rsidR="00C24BBB" w:rsidRDefault="00CB3B43" w:rsidP="00C24BBB">
      <w:pPr>
        <w:pStyle w:val="ListBullet"/>
        <w:numPr>
          <w:ilvl w:val="0"/>
          <w:numId w:val="6"/>
        </w:numPr>
      </w:pPr>
      <w:r>
        <w:t>Develop</w:t>
      </w:r>
      <w:r w:rsidR="00C726E7">
        <w:t xml:space="preserve"> unit</w:t>
      </w:r>
      <w:r w:rsidR="00E34B04">
        <w:t xml:space="preserve"> test for guidance adapter for G</w:t>
      </w:r>
      <w:r w:rsidR="00C726E7">
        <w:t>mock unit test framework</w:t>
      </w:r>
    </w:p>
    <w:p w14:paraId="5EAE2561" w14:textId="5AD6C229" w:rsidR="00F149B6" w:rsidRDefault="00C726E7" w:rsidP="00F149B6">
      <w:pPr>
        <w:pStyle w:val="ListBullet"/>
        <w:numPr>
          <w:ilvl w:val="0"/>
          <w:numId w:val="0"/>
        </w:numPr>
        <w:ind w:left="144" w:hanging="144"/>
      </w:pPr>
      <w:r w:rsidRPr="00527B41">
        <w:rPr>
          <w:b/>
        </w:rPr>
        <w:t>Skills Used</w:t>
      </w:r>
      <w:r w:rsidRPr="004C23F3">
        <w:rPr>
          <w:b/>
        </w:rPr>
        <w:t>:</w:t>
      </w:r>
      <w:r w:rsidRPr="004C23F3">
        <w:t xml:space="preserve"> C++,</w:t>
      </w:r>
      <w:r w:rsidR="001F5898">
        <w:t xml:space="preserve"> </w:t>
      </w:r>
      <w:r w:rsidR="00D14B64">
        <w:t>QT</w:t>
      </w:r>
      <w:r w:rsidR="001F5898">
        <w:t xml:space="preserve"> 4.0,</w:t>
      </w:r>
      <w:r w:rsidR="00E42CD9">
        <w:t xml:space="preserve"> C, Linux </w:t>
      </w:r>
      <w:r w:rsidR="00AE3B17">
        <w:t>Internals</w:t>
      </w:r>
      <w:r>
        <w:t xml:space="preserve"> </w:t>
      </w:r>
    </w:p>
    <w:p w14:paraId="59DCE370" w14:textId="77777777" w:rsidR="00F149B6" w:rsidRPr="00C24BBB" w:rsidRDefault="00C726E7" w:rsidP="00C24BBB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Achievements:</w:t>
      </w:r>
      <w:r>
        <w:rPr>
          <w:b/>
        </w:rPr>
        <w:tab/>
      </w:r>
    </w:p>
    <w:p w14:paraId="0A0E1A6E" w14:textId="5936A4C8" w:rsidR="00C24BBB" w:rsidRDefault="00C726E7" w:rsidP="00C24BBB">
      <w:pPr>
        <w:pStyle w:val="ListBullet"/>
        <w:numPr>
          <w:ilvl w:val="0"/>
          <w:numId w:val="6"/>
        </w:numPr>
      </w:pPr>
      <w:r>
        <w:t>Successfully added the new adapter in the code base.</w:t>
      </w:r>
    </w:p>
    <w:p w14:paraId="123DF5AC" w14:textId="41801BCE" w:rsidR="00F86FB5" w:rsidRDefault="00C726E7" w:rsidP="00F86FB5">
      <w:pPr>
        <w:pStyle w:val="ListBullet"/>
        <w:numPr>
          <w:ilvl w:val="0"/>
          <w:numId w:val="6"/>
        </w:numPr>
      </w:pPr>
      <w:r>
        <w:t>Unit test coverage reduce</w:t>
      </w:r>
      <w:r w:rsidR="00CB3B43">
        <w:t xml:space="preserve">d test team effort. </w:t>
      </w:r>
      <w:r>
        <w:t>Worked with a completely new project team and trained them to use code base, feature, the state machine to work independently.</w:t>
      </w:r>
    </w:p>
    <w:p w14:paraId="7D57BFD7" w14:textId="77777777" w:rsidR="0087644C" w:rsidRDefault="00C726E7" w:rsidP="0087644C">
      <w:pPr>
        <w:pStyle w:val="SectionHeading"/>
      </w:pPr>
      <w:r>
        <w:t>Education &amp; Certification</w:t>
      </w:r>
    </w:p>
    <w:p w14:paraId="2A67A832" w14:textId="0249AAFF" w:rsidR="0087644C" w:rsidRDefault="00C726E7" w:rsidP="0087644C">
      <w:pPr>
        <w:pStyle w:val="Subsection"/>
        <w:spacing w:before="100"/>
      </w:pPr>
      <w:r>
        <w:t>Bachelor of technol</w:t>
      </w:r>
      <w:r w:rsidR="009F5EBF">
        <w:t>o</w:t>
      </w:r>
      <w:r>
        <w:t>gy in Computer science &amp; engineering | 2010 | UPTU, INDIA</w:t>
      </w:r>
    </w:p>
    <w:p w14:paraId="65AC6133" w14:textId="2073776B" w:rsidR="0087644C" w:rsidRDefault="00C726E7" w:rsidP="0087644C">
      <w:pPr>
        <w:pStyle w:val="Subsection"/>
      </w:pPr>
      <w:r w:rsidRPr="00755AC8">
        <w:t>Diploma in system software development</w:t>
      </w:r>
      <w:r>
        <w:t> | 2011 | C-DAC, PUNE/India</w:t>
      </w:r>
    </w:p>
    <w:p w14:paraId="1CAFC0E1" w14:textId="77777777" w:rsidR="00D8024D" w:rsidRDefault="00D8024D" w:rsidP="00D8024D">
      <w:pPr>
        <w:pStyle w:val="Subsection"/>
      </w:pPr>
      <w:r>
        <w:t>PROFESSIONAL SCRUM MASTER Certified | 2017 | SCRUM.ORG</w:t>
      </w:r>
    </w:p>
    <w:p w14:paraId="08B911CD" w14:textId="74383ECE" w:rsidR="00661904" w:rsidRDefault="008048F7" w:rsidP="0087644C">
      <w:pPr>
        <w:pStyle w:val="Subsection"/>
      </w:pPr>
      <w:r>
        <w:t>ROBOTIC PROCESS</w:t>
      </w:r>
      <w:r w:rsidR="00D8024D">
        <w:t xml:space="preserve"> automation</w:t>
      </w:r>
      <w:r>
        <w:t xml:space="preserve"> developer</w:t>
      </w:r>
      <w:r w:rsidR="00D8024D">
        <w:t xml:space="preserve"> (RPA) Certified | 2017 | UiPath</w:t>
      </w:r>
    </w:p>
    <w:p w14:paraId="10AA1DAE" w14:textId="59A74D34" w:rsidR="008048F7" w:rsidRDefault="008048F7" w:rsidP="0087644C">
      <w:pPr>
        <w:pStyle w:val="Subsection"/>
      </w:pPr>
      <w:r>
        <w:t>Solution architect Training Certificate | 2018 | uipath</w:t>
      </w:r>
    </w:p>
    <w:p w14:paraId="19F28C48" w14:textId="5C7EBA0D" w:rsidR="00294023" w:rsidRDefault="00D915FF" w:rsidP="0087644C">
      <w:pPr>
        <w:pStyle w:val="Subsection"/>
      </w:pPr>
      <w:r>
        <w:t>Udacity Self DrIVING NANODEGREE ENGINEER</w:t>
      </w:r>
      <w:r w:rsidRPr="00D915FF">
        <w:t xml:space="preserve"> | 2018 | </w:t>
      </w:r>
      <w:r>
        <w:t>uDACITY</w:t>
      </w:r>
    </w:p>
    <w:sectPr w:rsidR="00294023" w:rsidSect="002C74C2">
      <w:footerReference w:type="default" r:id="rId10"/>
      <w:pgSz w:w="12240" w:h="15840"/>
      <w:pgMar w:top="1296" w:right="1440" w:bottom="1440" w:left="144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2C9DE" w14:textId="77777777" w:rsidR="00B90A2D" w:rsidRDefault="00B90A2D">
      <w:pPr>
        <w:spacing w:after="0"/>
      </w:pPr>
      <w:r>
        <w:separator/>
      </w:r>
    </w:p>
  </w:endnote>
  <w:endnote w:type="continuationSeparator" w:id="0">
    <w:p w14:paraId="4DE83AC5" w14:textId="77777777" w:rsidR="00B90A2D" w:rsidRDefault="00B90A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ECA0F" w14:textId="52BC1C72" w:rsidR="00724574" w:rsidRDefault="00C726E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34DE4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1587D" w14:textId="77777777" w:rsidR="00B90A2D" w:rsidRDefault="00B90A2D">
      <w:pPr>
        <w:spacing w:after="0"/>
      </w:pPr>
      <w:r>
        <w:separator/>
      </w:r>
    </w:p>
  </w:footnote>
  <w:footnote w:type="continuationSeparator" w:id="0">
    <w:p w14:paraId="5F576BE5" w14:textId="77777777" w:rsidR="00B90A2D" w:rsidRDefault="00B90A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84809F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63D5A34"/>
    <w:multiLevelType w:val="hybridMultilevel"/>
    <w:tmpl w:val="8D348AA4"/>
    <w:lvl w:ilvl="0" w:tplc="676068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CAA8F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D8439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A413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6663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56A74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C7864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00AA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9567C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C34F09"/>
    <w:multiLevelType w:val="multilevel"/>
    <w:tmpl w:val="B122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E83A12"/>
    <w:multiLevelType w:val="hybridMultilevel"/>
    <w:tmpl w:val="00783CDC"/>
    <w:lvl w:ilvl="0" w:tplc="3190C9C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DD863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42B0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06068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30DE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BFEEE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1A03A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CC560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9EF6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4C"/>
    <w:rsid w:val="00003F6F"/>
    <w:rsid w:val="00016DA2"/>
    <w:rsid w:val="0002055F"/>
    <w:rsid w:val="00057618"/>
    <w:rsid w:val="000656FE"/>
    <w:rsid w:val="000677CA"/>
    <w:rsid w:val="0007250A"/>
    <w:rsid w:val="00091271"/>
    <w:rsid w:val="00095FE1"/>
    <w:rsid w:val="000A7DDD"/>
    <w:rsid w:val="000B0C45"/>
    <w:rsid w:val="000D147F"/>
    <w:rsid w:val="00100592"/>
    <w:rsid w:val="00106F41"/>
    <w:rsid w:val="00150621"/>
    <w:rsid w:val="001754F1"/>
    <w:rsid w:val="00182DFD"/>
    <w:rsid w:val="001A0DCC"/>
    <w:rsid w:val="001A320B"/>
    <w:rsid w:val="001B0B1D"/>
    <w:rsid w:val="001B19BD"/>
    <w:rsid w:val="001C2078"/>
    <w:rsid w:val="001C27CF"/>
    <w:rsid w:val="001C5F42"/>
    <w:rsid w:val="001D318C"/>
    <w:rsid w:val="001E642C"/>
    <w:rsid w:val="001F395D"/>
    <w:rsid w:val="001F5898"/>
    <w:rsid w:val="00203463"/>
    <w:rsid w:val="00203A26"/>
    <w:rsid w:val="002050D1"/>
    <w:rsid w:val="002262D9"/>
    <w:rsid w:val="0023253D"/>
    <w:rsid w:val="00234DE4"/>
    <w:rsid w:val="00256ACA"/>
    <w:rsid w:val="00262DC8"/>
    <w:rsid w:val="002819B5"/>
    <w:rsid w:val="002847DE"/>
    <w:rsid w:val="00285823"/>
    <w:rsid w:val="00294023"/>
    <w:rsid w:val="002965D2"/>
    <w:rsid w:val="002B61A9"/>
    <w:rsid w:val="002C069F"/>
    <w:rsid w:val="00321861"/>
    <w:rsid w:val="00324393"/>
    <w:rsid w:val="003452DD"/>
    <w:rsid w:val="00370E43"/>
    <w:rsid w:val="00381E0A"/>
    <w:rsid w:val="00387079"/>
    <w:rsid w:val="003B30D0"/>
    <w:rsid w:val="003B7C75"/>
    <w:rsid w:val="003C7366"/>
    <w:rsid w:val="003C7428"/>
    <w:rsid w:val="003E08F9"/>
    <w:rsid w:val="003E4F92"/>
    <w:rsid w:val="003E7D9C"/>
    <w:rsid w:val="003F4E77"/>
    <w:rsid w:val="00403428"/>
    <w:rsid w:val="00456882"/>
    <w:rsid w:val="0046260C"/>
    <w:rsid w:val="004A4781"/>
    <w:rsid w:val="004E55E1"/>
    <w:rsid w:val="004F64ED"/>
    <w:rsid w:val="0051474C"/>
    <w:rsid w:val="005317FA"/>
    <w:rsid w:val="00533E47"/>
    <w:rsid w:val="00544CCD"/>
    <w:rsid w:val="0055038D"/>
    <w:rsid w:val="00550EA0"/>
    <w:rsid w:val="00552B23"/>
    <w:rsid w:val="005E14F2"/>
    <w:rsid w:val="005F6D55"/>
    <w:rsid w:val="005F72B4"/>
    <w:rsid w:val="00616A92"/>
    <w:rsid w:val="00634D17"/>
    <w:rsid w:val="00636F9D"/>
    <w:rsid w:val="0065039D"/>
    <w:rsid w:val="00661904"/>
    <w:rsid w:val="00670CBB"/>
    <w:rsid w:val="00676264"/>
    <w:rsid w:val="006A3BD8"/>
    <w:rsid w:val="006A587F"/>
    <w:rsid w:val="006A6EFC"/>
    <w:rsid w:val="006D21AF"/>
    <w:rsid w:val="006D6892"/>
    <w:rsid w:val="006E354F"/>
    <w:rsid w:val="006E4B42"/>
    <w:rsid w:val="006F12F6"/>
    <w:rsid w:val="006F5985"/>
    <w:rsid w:val="00703F8B"/>
    <w:rsid w:val="007048F7"/>
    <w:rsid w:val="00712377"/>
    <w:rsid w:val="00714F4E"/>
    <w:rsid w:val="00721B93"/>
    <w:rsid w:val="007505C1"/>
    <w:rsid w:val="00776AEB"/>
    <w:rsid w:val="007F6386"/>
    <w:rsid w:val="008048F7"/>
    <w:rsid w:val="0083367F"/>
    <w:rsid w:val="00845AEA"/>
    <w:rsid w:val="008A20CA"/>
    <w:rsid w:val="008D39EB"/>
    <w:rsid w:val="008F4D7B"/>
    <w:rsid w:val="00911AF8"/>
    <w:rsid w:val="00916A37"/>
    <w:rsid w:val="00942A10"/>
    <w:rsid w:val="00977888"/>
    <w:rsid w:val="00984062"/>
    <w:rsid w:val="00985880"/>
    <w:rsid w:val="009A1F3A"/>
    <w:rsid w:val="009A3C37"/>
    <w:rsid w:val="009A5376"/>
    <w:rsid w:val="009B1B2C"/>
    <w:rsid w:val="009B63BE"/>
    <w:rsid w:val="009F5EBF"/>
    <w:rsid w:val="00A10B2C"/>
    <w:rsid w:val="00A1328D"/>
    <w:rsid w:val="00A81DE3"/>
    <w:rsid w:val="00AE0984"/>
    <w:rsid w:val="00AE3B17"/>
    <w:rsid w:val="00B01EE5"/>
    <w:rsid w:val="00B050A4"/>
    <w:rsid w:val="00B10E2A"/>
    <w:rsid w:val="00B22DD5"/>
    <w:rsid w:val="00B25D2F"/>
    <w:rsid w:val="00B34E32"/>
    <w:rsid w:val="00B445CF"/>
    <w:rsid w:val="00B664C0"/>
    <w:rsid w:val="00B704A9"/>
    <w:rsid w:val="00B77800"/>
    <w:rsid w:val="00B90A2D"/>
    <w:rsid w:val="00BA00FF"/>
    <w:rsid w:val="00BF147C"/>
    <w:rsid w:val="00C0044F"/>
    <w:rsid w:val="00C04BAF"/>
    <w:rsid w:val="00C3283F"/>
    <w:rsid w:val="00C4074C"/>
    <w:rsid w:val="00C40FD3"/>
    <w:rsid w:val="00C44D8A"/>
    <w:rsid w:val="00C611EB"/>
    <w:rsid w:val="00C726E7"/>
    <w:rsid w:val="00C9096C"/>
    <w:rsid w:val="00CA55F5"/>
    <w:rsid w:val="00CB1F76"/>
    <w:rsid w:val="00CB3B43"/>
    <w:rsid w:val="00CC735E"/>
    <w:rsid w:val="00CD114A"/>
    <w:rsid w:val="00CF666A"/>
    <w:rsid w:val="00D01A1C"/>
    <w:rsid w:val="00D14B64"/>
    <w:rsid w:val="00D44933"/>
    <w:rsid w:val="00D50497"/>
    <w:rsid w:val="00D53C07"/>
    <w:rsid w:val="00D77383"/>
    <w:rsid w:val="00D8024D"/>
    <w:rsid w:val="00D86A32"/>
    <w:rsid w:val="00D915FF"/>
    <w:rsid w:val="00DB2928"/>
    <w:rsid w:val="00DB43AE"/>
    <w:rsid w:val="00DB5EAF"/>
    <w:rsid w:val="00DC77E9"/>
    <w:rsid w:val="00DF0E10"/>
    <w:rsid w:val="00DF4B1E"/>
    <w:rsid w:val="00E13F51"/>
    <w:rsid w:val="00E21195"/>
    <w:rsid w:val="00E334FC"/>
    <w:rsid w:val="00E34B04"/>
    <w:rsid w:val="00E42CD9"/>
    <w:rsid w:val="00E64B1D"/>
    <w:rsid w:val="00E80A8D"/>
    <w:rsid w:val="00E83739"/>
    <w:rsid w:val="00EA5741"/>
    <w:rsid w:val="00EB6481"/>
    <w:rsid w:val="00EC2CD1"/>
    <w:rsid w:val="00ED38D2"/>
    <w:rsid w:val="00EE3FE3"/>
    <w:rsid w:val="00F162F8"/>
    <w:rsid w:val="00F1687C"/>
    <w:rsid w:val="00F474C6"/>
    <w:rsid w:val="00F82A1F"/>
    <w:rsid w:val="00F9510B"/>
    <w:rsid w:val="00F95850"/>
    <w:rsid w:val="00F96A61"/>
    <w:rsid w:val="00FC33C5"/>
    <w:rsid w:val="00FC6D45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0CA0"/>
  <w15:chartTrackingRefBased/>
  <w15:docId w15:val="{F271A0FD-FA4B-440A-B228-394F3BEF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table" w:styleId="TableGrid">
    <w:name w:val="Table Grid"/>
    <w:basedOn w:val="TableNormal"/>
    <w:uiPriority w:val="39"/>
    <w:rsid w:val="004B52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928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928"/>
    <w:rPr>
      <w:rFonts w:ascii="Segoe UI" w:hAnsi="Segoe UI" w:cs="Segoe UI"/>
      <w:szCs w:val="18"/>
    </w:rPr>
  </w:style>
  <w:style w:type="paragraph" w:styleId="Revision">
    <w:name w:val="Revision"/>
    <w:hidden/>
    <w:uiPriority w:val="99"/>
    <w:semiHidden/>
    <w:rsid w:val="00BF147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u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66DD21744141719C6655E21BA2E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EB232-C4FA-40B8-A15D-002FC97160CF}"/>
      </w:docPartPr>
      <w:docPartBody>
        <w:p w:rsidR="00E45610" w:rsidRDefault="00907A00">
          <w:pPr>
            <w:pStyle w:val="6766DD21744141719C6655E21BA2EDA5"/>
          </w:pPr>
          <w:r>
            <w:t>[Your Name]</w:t>
          </w:r>
        </w:p>
      </w:docPartBody>
    </w:docPart>
    <w:docPart>
      <w:docPartPr>
        <w:name w:val="CE8B88BCE9A648118302E66837D79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B553F-BA68-45C2-A593-9FF28A413935}"/>
      </w:docPartPr>
      <w:docPartBody>
        <w:p w:rsidR="00E45610" w:rsidRDefault="00907A00">
          <w:pPr>
            <w:pStyle w:val="CE8B88BCE9A648118302E66837D79590"/>
          </w:pPr>
          <w:r>
            <w:t>[Address, City, ST  ZIP Code]</w:t>
          </w:r>
        </w:p>
      </w:docPartBody>
    </w:docPart>
    <w:docPart>
      <w:docPartPr>
        <w:name w:val="93FE47B3ECB747FAABAADE0B4A707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31E66-2D5C-45C1-BBDB-273AFC50547C}"/>
      </w:docPartPr>
      <w:docPartBody>
        <w:p w:rsidR="00E45610" w:rsidRDefault="00907A00">
          <w:pPr>
            <w:pStyle w:val="93FE47B3ECB747FAABAADE0B4A707951"/>
          </w:pPr>
          <w:r>
            <w:t>[Telephone]</w:t>
          </w:r>
        </w:p>
      </w:docPartBody>
    </w:docPart>
    <w:docPart>
      <w:docPartPr>
        <w:name w:val="5FC78F1CB59F4380A8D450580E46C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6A37F-F3F2-4B1A-BA64-2C518EFF9812}"/>
      </w:docPartPr>
      <w:docPartBody>
        <w:p w:rsidR="00E45610" w:rsidRDefault="00907A00">
          <w:pPr>
            <w:pStyle w:val="5FC78F1CB59F4380A8D450580E46C6ED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00"/>
    <w:rsid w:val="00006D5C"/>
    <w:rsid w:val="0001718C"/>
    <w:rsid w:val="00072BC7"/>
    <w:rsid w:val="00222937"/>
    <w:rsid w:val="002240F9"/>
    <w:rsid w:val="00326146"/>
    <w:rsid w:val="00550EE6"/>
    <w:rsid w:val="005B1FA2"/>
    <w:rsid w:val="005C1412"/>
    <w:rsid w:val="006B4003"/>
    <w:rsid w:val="007E22A8"/>
    <w:rsid w:val="007F1E13"/>
    <w:rsid w:val="00907A00"/>
    <w:rsid w:val="00DD2A9E"/>
    <w:rsid w:val="00DF4A47"/>
    <w:rsid w:val="00E24FFF"/>
    <w:rsid w:val="00E6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66DD21744141719C6655E21BA2EDA5">
    <w:name w:val="6766DD21744141719C6655E21BA2EDA5"/>
  </w:style>
  <w:style w:type="paragraph" w:customStyle="1" w:styleId="CE8B88BCE9A648118302E66837D79590">
    <w:name w:val="CE8B88BCE9A648118302E66837D79590"/>
  </w:style>
  <w:style w:type="paragraph" w:customStyle="1" w:styleId="93FE47B3ECB747FAABAADE0B4A707951">
    <w:name w:val="93FE47B3ECB747FAABAADE0B4A707951"/>
  </w:style>
  <w:style w:type="paragraph" w:customStyle="1" w:styleId="5FC78F1CB59F4380A8D450580E46C6ED">
    <w:name w:val="5FC78F1CB59F4380A8D450580E46C6ED"/>
  </w:style>
  <w:style w:type="paragraph" w:customStyle="1" w:styleId="FAD605DEF7674BDF966CBE4E84DBF7B8">
    <w:name w:val="FAD605DEF7674BDF966CBE4E84DBF7B8"/>
  </w:style>
  <w:style w:type="paragraph" w:customStyle="1" w:styleId="6F3B2542541C4A3990EFC8B14D2FB5A6">
    <w:name w:val="6F3B2542541C4A3990EFC8B14D2FB5A6"/>
  </w:style>
  <w:style w:type="paragraph" w:customStyle="1" w:styleId="B22DC7D085F54C3EBEEA6D6C2B24948A">
    <w:name w:val="B22DC7D085F54C3EBEEA6D6C2B24948A"/>
  </w:style>
  <w:style w:type="paragraph" w:customStyle="1" w:styleId="D2BC29AC9EAA45BCAF10E2775BEDBED9">
    <w:name w:val="D2BC29AC9EAA45BCAF10E2775BEDBED9"/>
  </w:style>
  <w:style w:type="paragraph" w:customStyle="1" w:styleId="145F9D8452584F05920E450B839D2A80">
    <w:name w:val="145F9D8452584F05920E450B839D2A80"/>
  </w:style>
  <w:style w:type="character" w:styleId="PlaceholderText">
    <w:name w:val="Placeholder Text"/>
    <w:basedOn w:val="DefaultParagraphFont"/>
    <w:uiPriority w:val="99"/>
    <w:semiHidden/>
    <w:rsid w:val="00E45610"/>
    <w:rPr>
      <w:color w:val="808080"/>
    </w:rPr>
  </w:style>
  <w:style w:type="paragraph" w:customStyle="1" w:styleId="D1319920EDA54A4499D36526D2C9168B">
    <w:name w:val="D1319920EDA54A4499D36526D2C9168B"/>
  </w:style>
  <w:style w:type="paragraph" w:customStyle="1" w:styleId="577BC5C6470E4B2781C1E33CA0B50BB2">
    <w:name w:val="577BC5C6470E4B2781C1E33CA0B50BB2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6417F6E7AF8A482E84EA06CD637EFBCF">
    <w:name w:val="6417F6E7AF8A482E84EA06CD637EFBCF"/>
  </w:style>
  <w:style w:type="paragraph" w:customStyle="1" w:styleId="428DC7CAD08541B58C9FE196E4FAD732">
    <w:name w:val="428DC7CAD08541B58C9FE196E4FAD732"/>
  </w:style>
  <w:style w:type="paragraph" w:customStyle="1" w:styleId="72F373C561C24F14AD8B4B0A787A34C2">
    <w:name w:val="72F373C561C24F14AD8B4B0A787A34C2"/>
  </w:style>
  <w:style w:type="paragraph" w:customStyle="1" w:styleId="6BAA731426B0479CAD31A8DC684BA269">
    <w:name w:val="6BAA731426B0479CAD31A8DC684BA269"/>
  </w:style>
  <w:style w:type="paragraph" w:customStyle="1" w:styleId="2281A9B4CBD649D6878A46F9DB1301E0">
    <w:name w:val="2281A9B4CBD649D6878A46F9DB1301E0"/>
  </w:style>
  <w:style w:type="paragraph" w:customStyle="1" w:styleId="517A5FDDE1A144AE84C546D43BF43803">
    <w:name w:val="517A5FDDE1A144AE84C546D43BF43803"/>
  </w:style>
  <w:style w:type="paragraph" w:customStyle="1" w:styleId="4E8053355A0549FFA3EBA710611E2E3D">
    <w:name w:val="4E8053355A0549FFA3EBA710611E2E3D"/>
  </w:style>
  <w:style w:type="paragraph" w:customStyle="1" w:styleId="D68BBCCC22D5445991CA76C141E97BBE">
    <w:name w:val="D68BBCCC22D5445991CA76C141E97BBE"/>
    <w:rsid w:val="00E45610"/>
  </w:style>
  <w:style w:type="paragraph" w:customStyle="1" w:styleId="40DE1E34BC5B427687CC801BF82CF37A">
    <w:name w:val="40DE1E34BC5B427687CC801BF82CF37A"/>
    <w:rsid w:val="00E45610"/>
  </w:style>
  <w:style w:type="paragraph" w:customStyle="1" w:styleId="A31B79D4D6994F67B60B666CD4617322">
    <w:name w:val="A31B79D4D6994F67B60B666CD4617322"/>
    <w:rsid w:val="00E45610"/>
  </w:style>
  <w:style w:type="paragraph" w:customStyle="1" w:styleId="FF65B5DD9DCA4E2A8C31E540804DBF4C">
    <w:name w:val="FF65B5DD9DCA4E2A8C31E540804DBF4C"/>
    <w:rsid w:val="00E45610"/>
  </w:style>
  <w:style w:type="paragraph" w:customStyle="1" w:styleId="4549798C4816440AB8B572014C0AFD3E">
    <w:name w:val="4549798C4816440AB8B572014C0AFD3E"/>
    <w:rsid w:val="00E45610"/>
  </w:style>
  <w:style w:type="paragraph" w:customStyle="1" w:styleId="1DF260AA34ED46BFABF3FC4541362483">
    <w:name w:val="1DF260AA34ED46BFABF3FC4541362483"/>
    <w:rsid w:val="00E45610"/>
  </w:style>
  <w:style w:type="paragraph" w:customStyle="1" w:styleId="8B3805A53BB242DF936319B8F7CDA958">
    <w:name w:val="8B3805A53BB242DF936319B8F7CDA958"/>
    <w:rsid w:val="00E45610"/>
  </w:style>
  <w:style w:type="paragraph" w:customStyle="1" w:styleId="AEAD98D43BA745BC82534B95BAB14935">
    <w:name w:val="AEAD98D43BA745BC82534B95BAB14935"/>
    <w:rsid w:val="00E45610"/>
  </w:style>
  <w:style w:type="paragraph" w:customStyle="1" w:styleId="E6BE0A11980F4045BABC5690E2233B68">
    <w:name w:val="E6BE0A11980F4045BABC5690E2233B68"/>
    <w:rsid w:val="00E45610"/>
  </w:style>
  <w:style w:type="paragraph" w:customStyle="1" w:styleId="013EAB5EF066426DAA9183A31ADFAA15">
    <w:name w:val="013EAB5EF066426DAA9183A31ADFAA15"/>
    <w:rsid w:val="00E45610"/>
  </w:style>
  <w:style w:type="paragraph" w:customStyle="1" w:styleId="EFFACF5CC27240B5B5AFA1EDCD0A5B29">
    <w:name w:val="EFFACF5CC27240B5B5AFA1EDCD0A5B29"/>
    <w:rsid w:val="00E45610"/>
  </w:style>
  <w:style w:type="paragraph" w:customStyle="1" w:styleId="9668BAEF8D984BD7986604D380A1C3E4">
    <w:name w:val="9668BAEF8D984BD7986604D380A1C3E4"/>
    <w:rsid w:val="00E45610"/>
  </w:style>
  <w:style w:type="paragraph" w:customStyle="1" w:styleId="FF11A9E6A9E04BA7B1CBDF4D4ED1C7A6">
    <w:name w:val="FF11A9E6A9E04BA7B1CBDF4D4ED1C7A6"/>
    <w:rsid w:val="00E45610"/>
  </w:style>
  <w:style w:type="paragraph" w:customStyle="1" w:styleId="C0047D4F50A4455AA9F21B840E7DBCB7">
    <w:name w:val="C0047D4F50A4455AA9F21B840E7DBCB7"/>
    <w:rsid w:val="00E45610"/>
  </w:style>
  <w:style w:type="paragraph" w:customStyle="1" w:styleId="C8B4CEDEF649483C8DF3D36E6F2E1EB5">
    <w:name w:val="C8B4CEDEF649483C8DF3D36E6F2E1EB5"/>
    <w:rsid w:val="00E45610"/>
  </w:style>
  <w:style w:type="paragraph" w:customStyle="1" w:styleId="595CF48F77D24734981BDAB3819BD3DD">
    <w:name w:val="595CF48F77D24734981BDAB3819BD3DD"/>
    <w:rsid w:val="00E45610"/>
  </w:style>
  <w:style w:type="paragraph" w:customStyle="1" w:styleId="7A6D5EC44B4A4CE99B4FB260C7AEFD23">
    <w:name w:val="7A6D5EC44B4A4CE99B4FB260C7AEFD23"/>
    <w:rsid w:val="00E45610"/>
  </w:style>
  <w:style w:type="paragraph" w:customStyle="1" w:styleId="E121DEE952054ECCBD78F5FBBA68FBB4">
    <w:name w:val="E121DEE952054ECCBD78F5FBBA68FBB4"/>
    <w:rsid w:val="00E45610"/>
  </w:style>
  <w:style w:type="paragraph" w:customStyle="1" w:styleId="75A4AD065B5B4C4083B4C32984A77CB5">
    <w:name w:val="75A4AD065B5B4C4083B4C32984A77CB5"/>
    <w:rsid w:val="00E45610"/>
  </w:style>
  <w:style w:type="paragraph" w:customStyle="1" w:styleId="9F189CD3512B452382207B55A0D0996F">
    <w:name w:val="9F189CD3512B452382207B55A0D0996F"/>
    <w:rsid w:val="00E45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Pyrmont, Sydney NSW - 2009</CompanyAddress>
  <CompanyPhone>0420784462</CompanyPhone>
  <CompanyFax/>
  <CompanyEmail>atulkumarpccs@gmail.com                          https://www.linkedin.com/in/atul-kumar-pccs | https://github.com/atulkumarpccs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BF42B-6921-44A1-AD63-A90B4DC5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73</TotalTime>
  <Pages>4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Atul kumar</dc:creator>
  <cp:lastModifiedBy>Atul kumar</cp:lastModifiedBy>
  <cp:revision>24</cp:revision>
  <cp:lastPrinted>2017-06-06T14:05:00Z</cp:lastPrinted>
  <dcterms:created xsi:type="dcterms:W3CDTF">2018-06-13T11:27:00Z</dcterms:created>
  <dcterms:modified xsi:type="dcterms:W3CDTF">2018-12-06T23:17:00Z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