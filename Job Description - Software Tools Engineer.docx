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9F3CF" w14:textId="3E33D720" w:rsidR="005B5264" w:rsidRPr="00CD7AC9" w:rsidRDefault="00C852FD">
      <w:pPr>
        <w:pStyle w:val="Heading1"/>
        <w:rPr>
          <w:rFonts w:ascii="Arial Unicode MS" w:eastAsia="Arial Unicode MS" w:hAnsi="Arial Unicode MS" w:cs="Arial Unicode MS"/>
          <w:color w:val="FFFFFF"/>
          <w:sz w:val="32"/>
          <w:lang w:val="en-A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D0BCA4" wp14:editId="13E1CD80">
            <wp:simplePos x="0" y="0"/>
            <wp:positionH relativeFrom="margin">
              <wp:posOffset>0</wp:posOffset>
            </wp:positionH>
            <wp:positionV relativeFrom="paragraph">
              <wp:posOffset>342265</wp:posOffset>
            </wp:positionV>
            <wp:extent cx="590550" cy="512445"/>
            <wp:effectExtent l="0" t="0" r="0" b="1905"/>
            <wp:wrapTight wrapText="bothSides">
              <wp:wrapPolygon edited="0">
                <wp:start x="4877" y="0"/>
                <wp:lineTo x="4877" y="12848"/>
                <wp:lineTo x="0" y="17665"/>
                <wp:lineTo x="0" y="20877"/>
                <wp:lineTo x="20903" y="20877"/>
                <wp:lineTo x="20903" y="17665"/>
                <wp:lineTo x="13239" y="12848"/>
                <wp:lineTo x="16026" y="12045"/>
                <wp:lineTo x="15329" y="0"/>
                <wp:lineTo x="9755" y="0"/>
                <wp:lineTo x="4877" y="0"/>
              </wp:wrapPolygon>
            </wp:wrapTight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B473C" w14:textId="77777777" w:rsidR="00027BEA" w:rsidRPr="00CD7AC9" w:rsidRDefault="003D3797" w:rsidP="0077114C">
      <w:pPr>
        <w:rPr>
          <w:rFonts w:ascii="Arial Unicode MS" w:eastAsia="Arial Unicode MS" w:hAnsi="Arial Unicode MS" w:cs="Arial Unicode MS"/>
          <w:color w:val="FFFFFF"/>
        </w:rPr>
      </w:pPr>
      <w:r w:rsidRPr="00CD7AC9">
        <w:rPr>
          <w:rFonts w:eastAsia="Arial Unicode MS"/>
          <w:color w:val="FFFFFF"/>
        </w:rPr>
        <w:t xml:space="preserve">Latest Revision:  </w:t>
      </w:r>
      <w:r w:rsidR="00CF2F7A" w:rsidRPr="00CD7AC9">
        <w:rPr>
          <w:rFonts w:eastAsia="Arial Unicode MS"/>
          <w:color w:val="FFFFFF"/>
        </w:rPr>
        <w:t>16</w:t>
      </w:r>
      <w:r w:rsidR="00FF4E47" w:rsidRPr="00CD7AC9">
        <w:rPr>
          <w:rFonts w:eastAsia="Arial Unicode MS"/>
          <w:color w:val="FFFFFF"/>
        </w:rPr>
        <w:t xml:space="preserve"> August 2010</w:t>
      </w:r>
    </w:p>
    <w:p w14:paraId="06E88604" w14:textId="2F2D26A3" w:rsidR="00D9432C" w:rsidRDefault="00765A5F" w:rsidP="00D9432C">
      <w:pPr>
        <w:pStyle w:val="Heading1"/>
        <w:jc w:val="right"/>
        <w:rPr>
          <w:rFonts w:eastAsia="Arial Unicode MS"/>
        </w:rPr>
      </w:pPr>
      <w:r>
        <w:rPr>
          <w:rFonts w:ascii="Arial Unicode MS" w:eastAsia="Arial Unicode MS" w:hAnsi="Arial Unicode MS" w:cs="Arial Unicode MS"/>
          <w:sz w:val="32"/>
          <w:lang w:val="en-AU"/>
        </w:rPr>
        <w:t>Position Description</w:t>
      </w:r>
    </w:p>
    <w:p w14:paraId="216A0A4B" w14:textId="6888214C" w:rsidR="00756118" w:rsidRDefault="00756118" w:rsidP="00BF7D7E">
      <w:pPr>
        <w:jc w:val="right"/>
        <w:rPr>
          <w:rFonts w:eastAsia="Arial Unicode MS"/>
        </w:rPr>
      </w:pPr>
    </w:p>
    <w:tbl>
      <w:tblPr>
        <w:tblW w:w="1056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8"/>
        <w:gridCol w:w="991"/>
        <w:gridCol w:w="134"/>
        <w:gridCol w:w="149"/>
        <w:gridCol w:w="2974"/>
        <w:gridCol w:w="222"/>
        <w:gridCol w:w="771"/>
        <w:gridCol w:w="141"/>
        <w:gridCol w:w="965"/>
        <w:gridCol w:w="1117"/>
        <w:gridCol w:w="470"/>
        <w:gridCol w:w="283"/>
        <w:gridCol w:w="426"/>
        <w:gridCol w:w="709"/>
      </w:tblGrid>
      <w:tr w:rsidR="00640BA8" w:rsidRPr="00640BA8" w14:paraId="4F7B7FA7" w14:textId="77777777" w:rsidTr="000F47D6">
        <w:tc>
          <w:tcPr>
            <w:tcW w:w="1056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F06B5DB" w14:textId="77777777" w:rsidR="00756118" w:rsidRPr="00640BA8" w:rsidRDefault="004B3A1A" w:rsidP="004B3A1A">
            <w:pPr>
              <w:spacing w:before="80" w:after="80"/>
              <w:rPr>
                <w:rFonts w:ascii="Averta Light" w:eastAsia="Arial Unicode MS" w:hAnsi="Averta Light" w:cstheme="minorHAnsi"/>
                <w:color w:val="FFFFFF" w:themeColor="background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/>
                <w:color w:val="FFFFFF" w:themeColor="background1"/>
                <w:sz w:val="22"/>
                <w:szCs w:val="22"/>
              </w:rPr>
              <w:t>A</w:t>
            </w:r>
            <w:r w:rsidR="00EB5945" w:rsidRPr="00640BA8">
              <w:rPr>
                <w:rFonts w:ascii="Averta Light" w:eastAsia="Arial Unicode MS" w:hAnsi="Averta Light" w:cstheme="minorHAnsi"/>
                <w:b/>
                <w:color w:val="FFFFFF" w:themeColor="background1"/>
                <w:sz w:val="22"/>
                <w:szCs w:val="22"/>
              </w:rPr>
              <w:t xml:space="preserve">. </w:t>
            </w:r>
            <w:r w:rsidRPr="00640BA8">
              <w:rPr>
                <w:rFonts w:ascii="Averta Light" w:eastAsia="Arial Unicode MS" w:hAnsi="Averta Light" w:cstheme="minorHAnsi"/>
                <w:b/>
                <w:color w:val="FFFFFF" w:themeColor="background1"/>
                <w:sz w:val="22"/>
                <w:szCs w:val="22"/>
              </w:rPr>
              <w:t>Position Details</w:t>
            </w:r>
          </w:p>
        </w:tc>
      </w:tr>
      <w:tr w:rsidR="00640BA8" w:rsidRPr="00640BA8" w14:paraId="3FF48DB4" w14:textId="77777777" w:rsidTr="003334C3">
        <w:tc>
          <w:tcPr>
            <w:tcW w:w="233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4FDD157D" w14:textId="77777777" w:rsidR="001453FC" w:rsidRPr="00640BA8" w:rsidRDefault="001453FC" w:rsidP="00461D62">
            <w:pPr>
              <w:spacing w:before="80" w:after="80"/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  <w:t>Position title:</w:t>
            </w:r>
          </w:p>
        </w:tc>
        <w:tc>
          <w:tcPr>
            <w:tcW w:w="8227" w:type="dxa"/>
            <w:gridSpan w:val="11"/>
            <w:tcBorders>
              <w:top w:val="single" w:sz="4" w:space="0" w:color="auto"/>
              <w:bottom w:val="single" w:sz="6" w:space="0" w:color="auto"/>
            </w:tcBorders>
          </w:tcPr>
          <w:p w14:paraId="6F8E44DC" w14:textId="39F4B297" w:rsidR="001453FC" w:rsidRPr="00640BA8" w:rsidRDefault="0082798E" w:rsidP="00D205F4">
            <w:pPr>
              <w:rPr>
                <w:rFonts w:ascii="Averta Light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hAnsi="Averta Light" w:cstheme="minorHAnsi"/>
                <w:color w:val="000000" w:themeColor="text1"/>
                <w:sz w:val="22"/>
                <w:szCs w:val="22"/>
              </w:rPr>
              <w:t xml:space="preserve">Software Tools </w:t>
            </w:r>
            <w:r w:rsidR="00D67193">
              <w:rPr>
                <w:rFonts w:ascii="Averta Light" w:hAnsi="Averta Light" w:cstheme="minorHAnsi"/>
                <w:color w:val="000000" w:themeColor="text1"/>
                <w:sz w:val="22"/>
                <w:szCs w:val="22"/>
              </w:rPr>
              <w:t>Engineer</w:t>
            </w:r>
          </w:p>
        </w:tc>
      </w:tr>
      <w:tr w:rsidR="00640BA8" w:rsidRPr="00640BA8" w14:paraId="137989FD" w14:textId="77777777" w:rsidTr="003334C3">
        <w:tc>
          <w:tcPr>
            <w:tcW w:w="233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23ED0DE1" w14:textId="77777777" w:rsidR="004B3A1A" w:rsidRPr="00640BA8" w:rsidRDefault="004B3A1A" w:rsidP="00461D62">
            <w:pPr>
              <w:spacing w:before="80" w:after="80"/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  <w:t>Department/Unit:</w:t>
            </w:r>
          </w:p>
        </w:tc>
        <w:tc>
          <w:tcPr>
            <w:tcW w:w="3345" w:type="dxa"/>
            <w:gridSpan w:val="3"/>
            <w:tcBorders>
              <w:top w:val="single" w:sz="6" w:space="0" w:color="auto"/>
              <w:bottom w:val="single" w:sz="4" w:space="0" w:color="auto"/>
            </w:tcBorders>
          </w:tcPr>
          <w:p w14:paraId="583A4242" w14:textId="483EB7CA" w:rsidR="004B3A1A" w:rsidRPr="00640BA8" w:rsidRDefault="00283553" w:rsidP="008D777D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Software Tools</w:t>
            </w:r>
            <w:r w:rsidR="00DA628F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9C193B"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Team</w:t>
            </w:r>
            <w:r w:rsidR="00DA628F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/Product Development</w:t>
            </w:r>
          </w:p>
        </w:tc>
        <w:tc>
          <w:tcPr>
            <w:tcW w:w="187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4E0CCFCB" w14:textId="77777777" w:rsidR="004B3A1A" w:rsidRPr="00640BA8" w:rsidRDefault="004B3A1A" w:rsidP="00461D62">
            <w:pPr>
              <w:spacing w:before="80" w:after="80"/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  <w:t>Location:</w:t>
            </w:r>
          </w:p>
        </w:tc>
        <w:tc>
          <w:tcPr>
            <w:tcW w:w="3005" w:type="dxa"/>
            <w:gridSpan w:val="5"/>
            <w:tcBorders>
              <w:top w:val="single" w:sz="6" w:space="0" w:color="auto"/>
              <w:bottom w:val="single" w:sz="4" w:space="0" w:color="auto"/>
            </w:tcBorders>
          </w:tcPr>
          <w:p w14:paraId="5C8C7536" w14:textId="6682EEEA" w:rsidR="004B3A1A" w:rsidRPr="00640BA8" w:rsidRDefault="009C193B" w:rsidP="008D777D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Lindfield, NSW</w:t>
            </w:r>
          </w:p>
        </w:tc>
      </w:tr>
      <w:tr w:rsidR="00640BA8" w:rsidRPr="00640BA8" w14:paraId="62CCE804" w14:textId="77777777" w:rsidTr="003334C3">
        <w:tc>
          <w:tcPr>
            <w:tcW w:w="233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38AF5B91" w14:textId="77777777" w:rsidR="001453FC" w:rsidRPr="00640BA8" w:rsidRDefault="001453FC" w:rsidP="00461D62">
            <w:pPr>
              <w:spacing w:before="80" w:after="80"/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  <w:t>Employment status:</w:t>
            </w:r>
          </w:p>
        </w:tc>
        <w:tc>
          <w:tcPr>
            <w:tcW w:w="3345" w:type="dxa"/>
            <w:gridSpan w:val="3"/>
            <w:tcBorders>
              <w:top w:val="single" w:sz="6" w:space="0" w:color="auto"/>
              <w:bottom w:val="single" w:sz="4" w:space="0" w:color="auto"/>
            </w:tcBorders>
          </w:tcPr>
          <w:p w14:paraId="3A58AD68" w14:textId="2886F7D6" w:rsidR="001453FC" w:rsidRPr="00640BA8" w:rsidRDefault="009C193B" w:rsidP="008D777D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Full time, Permanent </w:t>
            </w:r>
          </w:p>
        </w:tc>
        <w:tc>
          <w:tcPr>
            <w:tcW w:w="187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77013F8D" w14:textId="77777777" w:rsidR="001453FC" w:rsidRPr="00640BA8" w:rsidRDefault="001453FC" w:rsidP="00461D62">
            <w:pPr>
              <w:spacing w:before="80" w:after="80"/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  <w:t>Position No.:</w:t>
            </w:r>
          </w:p>
        </w:tc>
        <w:tc>
          <w:tcPr>
            <w:tcW w:w="3005" w:type="dxa"/>
            <w:gridSpan w:val="5"/>
            <w:tcBorders>
              <w:top w:val="single" w:sz="6" w:space="0" w:color="auto"/>
              <w:bottom w:val="single" w:sz="4" w:space="0" w:color="auto"/>
            </w:tcBorders>
          </w:tcPr>
          <w:p w14:paraId="05EFFD16" w14:textId="08AC7E46" w:rsidR="001453FC" w:rsidRPr="00640BA8" w:rsidRDefault="001453FC" w:rsidP="008D777D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</w:tc>
      </w:tr>
      <w:tr w:rsidR="00640BA8" w:rsidRPr="00640BA8" w14:paraId="1E615474" w14:textId="77777777" w:rsidTr="003334C3">
        <w:tc>
          <w:tcPr>
            <w:tcW w:w="233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69EDD60A" w14:textId="77777777" w:rsidR="004B3A1A" w:rsidRPr="00640BA8" w:rsidRDefault="004B3A1A" w:rsidP="00461D62">
            <w:pPr>
              <w:spacing w:before="80" w:after="80"/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  <w:t>Core hours of work:</w:t>
            </w:r>
          </w:p>
        </w:tc>
        <w:tc>
          <w:tcPr>
            <w:tcW w:w="8227" w:type="dxa"/>
            <w:gridSpan w:val="11"/>
            <w:tcBorders>
              <w:top w:val="single" w:sz="4" w:space="0" w:color="auto"/>
              <w:bottom w:val="single" w:sz="6" w:space="0" w:color="auto"/>
            </w:tcBorders>
          </w:tcPr>
          <w:p w14:paraId="64392FBF" w14:textId="778B53BF" w:rsidR="0000617A" w:rsidRPr="00640BA8" w:rsidRDefault="0000617A" w:rsidP="0000617A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09:00 – 17:</w:t>
            </w:r>
            <w:r w:rsidR="009C193B"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0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0</w:t>
            </w:r>
            <w:r w:rsidR="009C3CA3"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* 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Monday to Friday. </w:t>
            </w:r>
          </w:p>
          <w:p w14:paraId="00E9A4BB" w14:textId="0234266A" w:rsidR="004B3A1A" w:rsidRPr="00640BA8" w:rsidRDefault="0000617A" w:rsidP="001E3EDE">
            <w:pPr>
              <w:spacing w:before="80" w:after="80"/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t>May be required to work reasonable additional hours outside the above hours of work to meet the requirements of the position.’</w:t>
            </w:r>
          </w:p>
        </w:tc>
      </w:tr>
      <w:tr w:rsidR="00640BA8" w:rsidRPr="00640BA8" w14:paraId="63D775DC" w14:textId="77777777" w:rsidTr="003334C3">
        <w:tc>
          <w:tcPr>
            <w:tcW w:w="233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16F1BAAA" w14:textId="77777777" w:rsidR="004B3A1A" w:rsidRPr="00640BA8" w:rsidRDefault="004B3A1A" w:rsidP="00461D62">
            <w:pPr>
              <w:spacing w:before="80" w:after="80"/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  <w:t>Approval Date:</w:t>
            </w:r>
          </w:p>
        </w:tc>
        <w:tc>
          <w:tcPr>
            <w:tcW w:w="8227" w:type="dxa"/>
            <w:gridSpan w:val="11"/>
            <w:tcBorders>
              <w:top w:val="single" w:sz="4" w:space="0" w:color="auto"/>
              <w:bottom w:val="single" w:sz="6" w:space="0" w:color="auto"/>
            </w:tcBorders>
          </w:tcPr>
          <w:p w14:paraId="5292C68A" w14:textId="091D9880" w:rsidR="004B3A1A" w:rsidRPr="00640BA8" w:rsidRDefault="00D3632B" w:rsidP="001E3EDE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2</w:t>
            </w:r>
            <w:r w:rsidR="00283553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2</w:t>
            </w:r>
            <w:r w:rsidR="00710EDD"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August</w:t>
            </w:r>
            <w:r w:rsidR="00710EDD"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 2018</w:t>
            </w:r>
          </w:p>
        </w:tc>
      </w:tr>
      <w:tr w:rsidR="00640BA8" w:rsidRPr="00640BA8" w14:paraId="48BF4EA9" w14:textId="77777777" w:rsidTr="003334C3">
        <w:tc>
          <w:tcPr>
            <w:tcW w:w="233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5BD15349" w14:textId="77777777" w:rsidR="004B3A1A" w:rsidRPr="00640BA8" w:rsidRDefault="001453FC" w:rsidP="001453FC">
            <w:pPr>
              <w:spacing w:before="80" w:after="80"/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  <w:t>Reporting relationships:</w:t>
            </w:r>
          </w:p>
          <w:p w14:paraId="0874F39C" w14:textId="77777777" w:rsidR="001453FC" w:rsidRPr="00640BA8" w:rsidRDefault="001453FC" w:rsidP="001453FC">
            <w:pPr>
              <w:spacing w:before="80" w:after="80"/>
              <w:jc w:val="right"/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  <w:t>Reports to (primary):</w:t>
            </w:r>
          </w:p>
          <w:p w14:paraId="09B26438" w14:textId="77777777" w:rsidR="001453FC" w:rsidRPr="00640BA8" w:rsidRDefault="001453FC" w:rsidP="001453FC">
            <w:pPr>
              <w:spacing w:before="80" w:after="80"/>
              <w:jc w:val="right"/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  <w:t>Reports to (secondary):</w:t>
            </w:r>
          </w:p>
          <w:p w14:paraId="1BBB62D5" w14:textId="77777777" w:rsidR="001453FC" w:rsidRPr="00640BA8" w:rsidRDefault="001453FC" w:rsidP="001453FC">
            <w:pPr>
              <w:spacing w:before="80" w:after="80"/>
              <w:jc w:val="right"/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  <w:t>Direct reports:</w:t>
            </w:r>
          </w:p>
          <w:p w14:paraId="55429BE0" w14:textId="77777777" w:rsidR="001453FC" w:rsidRPr="00640BA8" w:rsidRDefault="001453FC" w:rsidP="001453FC">
            <w:pPr>
              <w:spacing w:before="80" w:after="80"/>
              <w:jc w:val="right"/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  <w:t>Team:</w:t>
            </w:r>
          </w:p>
        </w:tc>
        <w:tc>
          <w:tcPr>
            <w:tcW w:w="8227" w:type="dxa"/>
            <w:gridSpan w:val="11"/>
            <w:tcBorders>
              <w:top w:val="single" w:sz="4" w:space="0" w:color="auto"/>
              <w:bottom w:val="single" w:sz="6" w:space="0" w:color="auto"/>
            </w:tcBorders>
          </w:tcPr>
          <w:p w14:paraId="76C1D7BC" w14:textId="4BD5F1AE" w:rsidR="00CB08A1" w:rsidRDefault="00CB08A1" w:rsidP="00C265B4">
            <w:pPr>
              <w:spacing w:before="12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  <w:p w14:paraId="08F49110" w14:textId="77777777" w:rsidR="008E740E" w:rsidRDefault="008E740E" w:rsidP="00FF03E4">
            <w:pPr>
              <w:spacing w:before="12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  <w:p w14:paraId="7FB37742" w14:textId="113DA15F" w:rsidR="00FF03E4" w:rsidRPr="00640BA8" w:rsidRDefault="001F7C91" w:rsidP="00FF03E4">
            <w:pPr>
              <w:spacing w:before="12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Software Tools Engineer/</w:t>
            </w:r>
            <w:r w:rsidR="000C5009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Software</w:t>
            </w:r>
            <w:r w:rsidR="00DA628F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 Manager</w:t>
            </w:r>
          </w:p>
          <w:p w14:paraId="653EFD92" w14:textId="77777777" w:rsidR="007A4E36" w:rsidRPr="00640BA8" w:rsidRDefault="009960B4" w:rsidP="00FF03E4">
            <w:pPr>
              <w:spacing w:before="12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n/a</w:t>
            </w:r>
          </w:p>
          <w:p w14:paraId="7E553D5E" w14:textId="77777777" w:rsidR="009960B4" w:rsidRPr="00640BA8" w:rsidRDefault="009960B4" w:rsidP="00FF03E4">
            <w:pPr>
              <w:spacing w:before="12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Nil</w:t>
            </w:r>
          </w:p>
          <w:p w14:paraId="58DD9C3A" w14:textId="202988D7" w:rsidR="009960B4" w:rsidRPr="00640BA8" w:rsidRDefault="00283553" w:rsidP="00FF03E4">
            <w:pPr>
              <w:spacing w:before="12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Software Tools</w:t>
            </w:r>
            <w:r w:rsidR="009960B4"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 (H/C </w:t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3</w:t>
            </w:r>
            <w:r w:rsidR="009960B4"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)</w:t>
            </w:r>
          </w:p>
        </w:tc>
      </w:tr>
      <w:tr w:rsidR="00640BA8" w:rsidRPr="00640BA8" w14:paraId="052F2F77" w14:textId="77777777" w:rsidTr="003334C3">
        <w:tc>
          <w:tcPr>
            <w:tcW w:w="233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6E399151" w14:textId="77777777" w:rsidR="004B3A1A" w:rsidRPr="00640BA8" w:rsidRDefault="001453FC" w:rsidP="001453FC">
            <w:pPr>
              <w:spacing w:before="80" w:after="80"/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  <w:t>Key relationships:</w:t>
            </w:r>
          </w:p>
          <w:p w14:paraId="3188CE28" w14:textId="77777777" w:rsidR="004806C5" w:rsidRPr="00640BA8" w:rsidRDefault="004806C5" w:rsidP="004806C5">
            <w:pPr>
              <w:spacing w:before="80" w:after="80"/>
              <w:jc w:val="right"/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  <w:t>Internal:</w:t>
            </w:r>
          </w:p>
          <w:p w14:paraId="525851A2" w14:textId="77777777" w:rsidR="00AC4059" w:rsidRPr="00640BA8" w:rsidRDefault="00AC4059" w:rsidP="00AC4059">
            <w:pPr>
              <w:spacing w:before="80" w:after="80"/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</w:pPr>
          </w:p>
          <w:p w14:paraId="214093D6" w14:textId="77777777" w:rsidR="001453FC" w:rsidRPr="00640BA8" w:rsidRDefault="004806C5" w:rsidP="002C28AE">
            <w:pPr>
              <w:spacing w:before="80" w:after="80"/>
              <w:jc w:val="right"/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  <w:t>External:</w:t>
            </w:r>
          </w:p>
        </w:tc>
        <w:tc>
          <w:tcPr>
            <w:tcW w:w="8227" w:type="dxa"/>
            <w:gridSpan w:val="11"/>
            <w:tcBorders>
              <w:top w:val="single" w:sz="4" w:space="0" w:color="auto"/>
              <w:bottom w:val="single" w:sz="6" w:space="0" w:color="auto"/>
            </w:tcBorders>
          </w:tcPr>
          <w:p w14:paraId="408261AC" w14:textId="13FA722B" w:rsidR="007A4E36" w:rsidRPr="00640BA8" w:rsidRDefault="003C2BFD" w:rsidP="00AC4059">
            <w:pPr>
              <w:spacing w:before="24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br/>
            </w:r>
            <w:r w:rsidR="005B0A4B"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Other teams &amp; stakeholders</w:t>
            </w:r>
          </w:p>
          <w:p w14:paraId="0E76F8B0" w14:textId="3B50B66D" w:rsidR="00F75145" w:rsidRPr="00640BA8" w:rsidRDefault="00F75145" w:rsidP="00AC4059">
            <w:pPr>
              <w:spacing w:before="24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Suppliers, customers</w:t>
            </w:r>
          </w:p>
        </w:tc>
      </w:tr>
      <w:tr w:rsidR="00640BA8" w:rsidRPr="00640BA8" w14:paraId="3C7ACFB2" w14:textId="77777777" w:rsidTr="003334C3">
        <w:tc>
          <w:tcPr>
            <w:tcW w:w="233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7E3C8C31" w14:textId="77777777" w:rsidR="004B3A1A" w:rsidRPr="00640BA8" w:rsidRDefault="00461D62" w:rsidP="006222CA">
            <w:pPr>
              <w:spacing w:before="80" w:after="80"/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  <w:t xml:space="preserve">Primary </w:t>
            </w:r>
            <w:r w:rsidR="006222CA" w:rsidRPr="00640BA8"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  <w:t>purpose of the position</w:t>
            </w:r>
            <w:r w:rsidRPr="00640BA8"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8227" w:type="dxa"/>
            <w:gridSpan w:val="11"/>
            <w:tcBorders>
              <w:top w:val="single" w:sz="4" w:space="0" w:color="auto"/>
              <w:bottom w:val="single" w:sz="6" w:space="0" w:color="auto"/>
            </w:tcBorders>
          </w:tcPr>
          <w:p w14:paraId="73DB3B32" w14:textId="14F3D4EC" w:rsidR="00AC617A" w:rsidRPr="00CC0847" w:rsidRDefault="00AC617A" w:rsidP="00CC0847">
            <w:pPr>
              <w:spacing w:before="80" w:after="80"/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</w:pPr>
            <w:r w:rsidRPr="00AD2547"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  <w:t>D</w:t>
            </w:r>
            <w:r w:rsidR="00E026FD" w:rsidRPr="00AD2547"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  <w:t>esign, develop</w:t>
            </w:r>
            <w:r w:rsidR="00CC0847"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  <w:t>, test,</w:t>
            </w:r>
            <w:r w:rsidR="00E026FD" w:rsidRPr="00AD2547"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  <w:t xml:space="preserve"> and maintain </w:t>
            </w:r>
            <w:r w:rsidR="00F437C4"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  <w:t>tools</w:t>
            </w:r>
            <w:r w:rsidR="00E026FD" w:rsidRPr="00AD2547"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  <w:t xml:space="preserve"> to required</w:t>
            </w:r>
            <w:r w:rsidR="00E026FD" w:rsidRPr="00AD2547"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="00E026FD" w:rsidRPr="00AD2547"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  <w:t>specifications</w:t>
            </w:r>
          </w:p>
        </w:tc>
      </w:tr>
      <w:tr w:rsidR="00640BA8" w:rsidRPr="00640BA8" w14:paraId="011CE5EF" w14:textId="77777777" w:rsidTr="003334C3">
        <w:tc>
          <w:tcPr>
            <w:tcW w:w="233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63701498" w14:textId="77777777" w:rsidR="0031037D" w:rsidRPr="00640BA8" w:rsidRDefault="0031037D" w:rsidP="008D777D">
            <w:pPr>
              <w:spacing w:before="80" w:after="80"/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  <w:t>Key challenges of the position:</w:t>
            </w:r>
          </w:p>
        </w:tc>
        <w:tc>
          <w:tcPr>
            <w:tcW w:w="8227" w:type="dxa"/>
            <w:gridSpan w:val="11"/>
            <w:tcBorders>
              <w:top w:val="single" w:sz="4" w:space="0" w:color="auto"/>
              <w:bottom w:val="single" w:sz="6" w:space="0" w:color="auto"/>
            </w:tcBorders>
          </w:tcPr>
          <w:p w14:paraId="73B05144" w14:textId="77777777" w:rsidR="00AC617A" w:rsidRDefault="00D575D2" w:rsidP="009F2B15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Needs flexibility and ability to think </w:t>
            </w:r>
            <w:r w:rsidR="009F2B15"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“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outside the box</w:t>
            </w:r>
            <w:r w:rsidR="009F2B15"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”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, to come up with </w:t>
            </w:r>
          </w:p>
          <w:p w14:paraId="5DD2F564" w14:textId="79BD714B" w:rsidR="009F2B15" w:rsidRPr="00640BA8" w:rsidRDefault="00D575D2" w:rsidP="009F2B15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innovative solutions to </w:t>
            </w:r>
            <w:r w:rsidR="009F2B15"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unusual problems.</w:t>
            </w:r>
          </w:p>
        </w:tc>
      </w:tr>
      <w:tr w:rsidR="00640BA8" w:rsidRPr="00640BA8" w14:paraId="3C98B919" w14:textId="77777777" w:rsidTr="000F47D6">
        <w:tc>
          <w:tcPr>
            <w:tcW w:w="1056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CADA4D1" w14:textId="77777777" w:rsidR="00EB5945" w:rsidRPr="00640BA8" w:rsidRDefault="0031037D" w:rsidP="001B1EEC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A83D6C">
              <w:rPr>
                <w:rFonts w:ascii="Averta Light" w:eastAsia="Arial Unicode MS" w:hAnsi="Averta Light" w:cstheme="minorHAnsi"/>
                <w:b/>
                <w:color w:val="FFFFFF" w:themeColor="background1"/>
                <w:sz w:val="22"/>
                <w:szCs w:val="22"/>
              </w:rPr>
              <w:t>B</w:t>
            </w:r>
            <w:r w:rsidR="00EB5945" w:rsidRPr="00640BA8">
              <w:rPr>
                <w:rFonts w:ascii="Averta Light" w:eastAsia="Arial Unicode MS" w:hAnsi="Averta Light" w:cstheme="minorHAnsi"/>
                <w:b/>
                <w:color w:val="FFFFFF" w:themeColor="background1"/>
                <w:sz w:val="22"/>
                <w:szCs w:val="22"/>
              </w:rPr>
              <w:t xml:space="preserve">. </w:t>
            </w:r>
            <w:r w:rsidR="001B1EEC" w:rsidRPr="00640BA8">
              <w:rPr>
                <w:rFonts w:ascii="Averta Light" w:eastAsia="Arial Unicode MS" w:hAnsi="Averta Light" w:cstheme="minorHAnsi"/>
                <w:b/>
                <w:color w:val="FFFFFF" w:themeColor="background1"/>
                <w:sz w:val="22"/>
                <w:szCs w:val="22"/>
              </w:rPr>
              <w:t>Key Responsibilities</w:t>
            </w:r>
            <w:r w:rsidR="00EB5945" w:rsidRPr="00640BA8">
              <w:rPr>
                <w:rFonts w:ascii="Averta Light" w:eastAsia="Arial Unicode MS" w:hAnsi="Averta Light" w:cstheme="minorHAnsi"/>
                <w:b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0640BA8" w:rsidRPr="00640BA8" w14:paraId="0964E23F" w14:textId="77777777" w:rsidTr="000F47D6">
        <w:tc>
          <w:tcPr>
            <w:tcW w:w="1056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1054C" w14:textId="77777777" w:rsidR="00FD014B" w:rsidRPr="00280FEC" w:rsidRDefault="00FD014B" w:rsidP="00FD014B">
            <w:pPr>
              <w:numPr>
                <w:ilvl w:val="0"/>
                <w:numId w:val="36"/>
              </w:numPr>
              <w:shd w:val="clear" w:color="auto" w:fill="FFFFFF"/>
              <w:spacing w:line="360" w:lineRule="atLeast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280FEC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Develop drivers (ROS) and tools (calibration, static analysis, etc) and improve existing ones</w:t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 (customer facing application, </w:t>
            </w:r>
            <w:proofErr w:type="spellStart"/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BarajaViewer</w:t>
            </w:r>
            <w:proofErr w:type="spellEnd"/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)</w:t>
            </w:r>
          </w:p>
          <w:p w14:paraId="69A520F4" w14:textId="77777777" w:rsidR="00FD014B" w:rsidRPr="00924295" w:rsidRDefault="00FD014B" w:rsidP="00FD014B">
            <w:pPr>
              <w:numPr>
                <w:ilvl w:val="0"/>
                <w:numId w:val="36"/>
              </w:numPr>
              <w:shd w:val="clear" w:color="auto" w:fill="FFFFFF"/>
              <w:spacing w:line="360" w:lineRule="atLeast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Develop (automated) tests</w:t>
            </w:r>
          </w:p>
          <w:p w14:paraId="7EEE23A7" w14:textId="77777777" w:rsidR="00FD014B" w:rsidRPr="00566B74" w:rsidRDefault="00FD014B" w:rsidP="00FD014B">
            <w:pPr>
              <w:numPr>
                <w:ilvl w:val="0"/>
                <w:numId w:val="36"/>
              </w:numPr>
              <w:shd w:val="clear" w:color="auto" w:fill="FFFFFF"/>
              <w:spacing w:line="360" w:lineRule="atLeast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566B74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Work with </w:t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systems, </w:t>
            </w:r>
            <w:r w:rsidRPr="00566B74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production, quality management, and customer support teams to resolve technical issues</w:t>
            </w:r>
          </w:p>
          <w:p w14:paraId="6E231E50" w14:textId="544EC6DE" w:rsidR="00FD014B" w:rsidRDefault="00FD014B" w:rsidP="00FD014B">
            <w:pPr>
              <w:numPr>
                <w:ilvl w:val="0"/>
                <w:numId w:val="36"/>
              </w:numPr>
              <w:shd w:val="clear" w:color="auto" w:fill="FFFFFF"/>
              <w:spacing w:line="360" w:lineRule="atLeast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566B74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Guide technicians and junior engineers</w:t>
            </w:r>
          </w:p>
          <w:p w14:paraId="4B4BBC36" w14:textId="646ABEB5" w:rsidR="009D5B7A" w:rsidRDefault="00FD014B" w:rsidP="00FD014B">
            <w:pPr>
              <w:numPr>
                <w:ilvl w:val="0"/>
                <w:numId w:val="36"/>
              </w:numPr>
              <w:shd w:val="clear" w:color="auto" w:fill="FFFFFF"/>
              <w:spacing w:line="360" w:lineRule="atLeast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566B74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Present design alternatives and experimental results to the product development team</w:t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 for review, and review other team member’s designs</w:t>
            </w:r>
          </w:p>
          <w:p w14:paraId="4F4FABCD" w14:textId="0441079C" w:rsidR="00190F4E" w:rsidRDefault="00190F4E" w:rsidP="00190F4E">
            <w:pPr>
              <w:shd w:val="clear" w:color="auto" w:fill="FFFFFF"/>
              <w:spacing w:line="360" w:lineRule="atLeast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  <w:p w14:paraId="4DCDAD15" w14:textId="77777777" w:rsidR="002C4837" w:rsidRDefault="002C4837" w:rsidP="00190F4E">
            <w:pPr>
              <w:shd w:val="clear" w:color="auto" w:fill="FFFFFF"/>
              <w:spacing w:line="360" w:lineRule="atLeast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  <w:p w14:paraId="1EA70D41" w14:textId="77777777" w:rsidR="00190F4E" w:rsidRPr="009D5B7A" w:rsidRDefault="00190F4E" w:rsidP="00190F4E">
            <w:pPr>
              <w:shd w:val="clear" w:color="auto" w:fill="FFFFFF"/>
              <w:spacing w:line="360" w:lineRule="atLeast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  <w:p w14:paraId="7361C8E5" w14:textId="74A9DDDF" w:rsidR="0046133D" w:rsidRPr="00640BA8" w:rsidRDefault="0046133D" w:rsidP="00B11E9C">
            <w:pPr>
              <w:shd w:val="clear" w:color="auto" w:fill="FFFFFF"/>
              <w:spacing w:before="100" w:beforeAutospacing="1" w:after="100" w:afterAutospacing="1" w:line="360" w:lineRule="atLeast"/>
              <w:ind w:left="495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</w:tc>
      </w:tr>
      <w:tr w:rsidR="00640BA8" w:rsidRPr="00640BA8" w14:paraId="49B5F848" w14:textId="77777777" w:rsidTr="00391B41">
        <w:tc>
          <w:tcPr>
            <w:tcW w:w="2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E483179" w14:textId="77777777" w:rsidR="001B1EEC" w:rsidRPr="00640BA8" w:rsidRDefault="001B1EEC" w:rsidP="008D777D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  <w:lastRenderedPageBreak/>
              <w:t>Key responsibility area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329EDDB4" w14:textId="77777777" w:rsidR="001B1EEC" w:rsidRPr="00640BA8" w:rsidRDefault="001B1EEC" w:rsidP="008D777D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b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/>
                <w:color w:val="000000" w:themeColor="text1"/>
                <w:sz w:val="22"/>
                <w:szCs w:val="22"/>
              </w:rPr>
              <w:t>Major activities</w:t>
            </w:r>
          </w:p>
        </w:tc>
        <w:tc>
          <w:tcPr>
            <w:tcW w:w="4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13AC07DA" w14:textId="77777777" w:rsidR="001B1EEC" w:rsidRPr="00640BA8" w:rsidRDefault="001B1EEC" w:rsidP="008D777D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b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/>
                <w:color w:val="000000" w:themeColor="text1"/>
                <w:sz w:val="22"/>
                <w:szCs w:val="22"/>
              </w:rPr>
              <w:t>Outcomes/Measures</w:t>
            </w:r>
          </w:p>
        </w:tc>
      </w:tr>
      <w:tr w:rsidR="00FD014B" w:rsidRPr="00640BA8" w14:paraId="3A5C9BE8" w14:textId="77777777" w:rsidTr="00C04506">
        <w:trPr>
          <w:trHeight w:val="601"/>
        </w:trPr>
        <w:tc>
          <w:tcPr>
            <w:tcW w:w="2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B8B43" w14:textId="647520AF" w:rsidR="00FD014B" w:rsidRPr="008E490D" w:rsidRDefault="00372E08" w:rsidP="00C04506">
            <w:pPr>
              <w:spacing w:before="80" w:after="80"/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1</w:t>
            </w:r>
            <w:r w:rsidR="00FD014B"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.</w:t>
            </w:r>
            <w:r w:rsidR="00FD014B" w:rsidRPr="00640BA8"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="00FD014B"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  <w:t>D</w:t>
            </w:r>
            <w:r w:rsidR="00FD014B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rivers and Tools</w:t>
            </w:r>
          </w:p>
        </w:tc>
        <w:tc>
          <w:tcPr>
            <w:tcW w:w="39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4A76F6" w14:textId="77777777" w:rsidR="00FD014B" w:rsidRPr="00CD718C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CD718C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Simulate, prototype, test, and document new </w:t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code</w:t>
            </w:r>
          </w:p>
          <w:p w14:paraId="1DC28B51" w14:textId="77777777" w:rsidR="00FD014B" w:rsidRPr="00CD718C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CD718C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Work with other teams within product development to resolve</w:t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 cross-discipline</w:t>
            </w:r>
            <w:r w:rsidRPr="00CD718C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 design trade</w:t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-</w:t>
            </w:r>
            <w:r w:rsidRPr="00CD718C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offs</w:t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 </w:t>
            </w:r>
          </w:p>
          <w:p w14:paraId="4B6774FF" w14:textId="77777777" w:rsidR="00FD014B" w:rsidRPr="00640BA8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</w:pPr>
          </w:p>
        </w:tc>
        <w:tc>
          <w:tcPr>
            <w:tcW w:w="411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003AEB" w14:textId="77777777" w:rsidR="00FD014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Design risks identified and mitigated where appropriate</w:t>
            </w:r>
          </w:p>
          <w:p w14:paraId="32E132DF" w14:textId="77777777" w:rsidR="00FD014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Sufficient</w:t>
            </w:r>
            <w:proofErr w:type="gramEnd"/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 evidence gathered to make design decisions</w:t>
            </w:r>
          </w:p>
          <w:p w14:paraId="04696544" w14:textId="77777777" w:rsidR="00FD014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Best effort made to design a great product regardless of difficulty</w:t>
            </w:r>
          </w:p>
          <w:p w14:paraId="5A5E836B" w14:textId="77777777" w:rsidR="00FD014B" w:rsidRPr="007F1729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7F1729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New design concepts documented according to company standard</w:t>
            </w:r>
          </w:p>
          <w:p w14:paraId="76E49608" w14:textId="77777777" w:rsidR="00FD014B" w:rsidRPr="00640BA8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</w:pPr>
          </w:p>
        </w:tc>
      </w:tr>
      <w:tr w:rsidR="00FD014B" w:rsidRPr="00640BA8" w14:paraId="0EF51522" w14:textId="77777777" w:rsidTr="00C04506">
        <w:trPr>
          <w:trHeight w:val="50"/>
        </w:trPr>
        <w:tc>
          <w:tcPr>
            <w:tcW w:w="2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5D572" w14:textId="0E0C7B38" w:rsidR="00FD014B" w:rsidRPr="00640BA8" w:rsidRDefault="00FD014B" w:rsidP="00C04506">
            <w:pPr>
              <w:spacing w:before="80" w:after="80"/>
              <w:jc w:val="right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50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% time/effort</w:t>
            </w:r>
          </w:p>
        </w:tc>
        <w:tc>
          <w:tcPr>
            <w:tcW w:w="396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A38CD" w14:textId="77777777" w:rsidR="00FD014B" w:rsidRPr="00640BA8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111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1E7C5" w14:textId="77777777" w:rsidR="00FD014B" w:rsidRPr="00640BA8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</w:tc>
      </w:tr>
      <w:tr w:rsidR="00FD014B" w:rsidRPr="00640BA8" w14:paraId="0C376E21" w14:textId="77777777" w:rsidTr="00C04506">
        <w:trPr>
          <w:trHeight w:val="519"/>
        </w:trPr>
        <w:tc>
          <w:tcPr>
            <w:tcW w:w="2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88567" w14:textId="01EE1AA9" w:rsidR="00FD014B" w:rsidRPr="00640BA8" w:rsidRDefault="00372E08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2</w:t>
            </w:r>
            <w:r w:rsidR="00FD014B"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.</w:t>
            </w:r>
            <w:r w:rsidR="00FD014B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 Testing</w:t>
            </w:r>
          </w:p>
        </w:tc>
        <w:tc>
          <w:tcPr>
            <w:tcW w:w="39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62A844" w14:textId="77777777" w:rsidR="00FD014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Create (automated) tests for the different levels of test:</w:t>
            </w:r>
          </w:p>
          <w:p w14:paraId="4DDE2F9D" w14:textId="77777777" w:rsidR="00FD014B" w:rsidRDefault="00FD014B" w:rsidP="00C04506">
            <w:pPr>
              <w:pStyle w:val="ListParagraph"/>
              <w:numPr>
                <w:ilvl w:val="0"/>
                <w:numId w:val="38"/>
              </w:num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Unit tests</w:t>
            </w:r>
          </w:p>
          <w:p w14:paraId="5FD57E10" w14:textId="77777777" w:rsidR="00FD014B" w:rsidRDefault="00FD014B" w:rsidP="00C04506">
            <w:pPr>
              <w:pStyle w:val="ListParagraph"/>
              <w:numPr>
                <w:ilvl w:val="0"/>
                <w:numId w:val="38"/>
              </w:num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Integration tests</w:t>
            </w:r>
          </w:p>
          <w:p w14:paraId="1C521876" w14:textId="77777777" w:rsidR="00FD014B" w:rsidRDefault="00FD014B" w:rsidP="00C04506">
            <w:pPr>
              <w:pStyle w:val="ListParagraph"/>
              <w:numPr>
                <w:ilvl w:val="0"/>
                <w:numId w:val="38"/>
              </w:num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System tests</w:t>
            </w:r>
          </w:p>
          <w:p w14:paraId="148128E2" w14:textId="77777777" w:rsidR="00FD014B" w:rsidRPr="002C4837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Improve test systems and processes</w:t>
            </w:r>
          </w:p>
        </w:tc>
        <w:tc>
          <w:tcPr>
            <w:tcW w:w="411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0A1A8D" w14:textId="77777777" w:rsidR="00FD014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Ensure </w:t>
            </w:r>
            <w:proofErr w:type="gramStart"/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a sufficient</w:t>
            </w:r>
            <w:proofErr w:type="gramEnd"/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 level of test coverage for all code</w:t>
            </w:r>
          </w:p>
          <w:p w14:paraId="30A972C2" w14:textId="77777777" w:rsidR="00FD014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New hardware and/or frameworks for improved testing</w:t>
            </w:r>
          </w:p>
          <w:p w14:paraId="6FA446A7" w14:textId="77777777" w:rsidR="00FD014B" w:rsidRPr="00640BA8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</w:tc>
      </w:tr>
      <w:tr w:rsidR="00FD014B" w:rsidRPr="00640BA8" w14:paraId="0BC10AC1" w14:textId="77777777" w:rsidTr="00C04506">
        <w:trPr>
          <w:trHeight w:val="519"/>
        </w:trPr>
        <w:tc>
          <w:tcPr>
            <w:tcW w:w="2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8AC66" w14:textId="5707F8AF" w:rsidR="00FD014B" w:rsidRPr="00640BA8" w:rsidRDefault="00FD014B" w:rsidP="00C04506">
            <w:pPr>
              <w:spacing w:before="80" w:after="80"/>
              <w:jc w:val="right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20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% time/effort</w:t>
            </w:r>
          </w:p>
        </w:tc>
        <w:tc>
          <w:tcPr>
            <w:tcW w:w="396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A98AD" w14:textId="77777777" w:rsidR="00FD014B" w:rsidRPr="00640BA8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111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FF398" w14:textId="77777777" w:rsidR="00FD014B" w:rsidRPr="00640BA8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</w:tc>
      </w:tr>
      <w:tr w:rsidR="00FD014B" w:rsidRPr="00640BA8" w14:paraId="3D54EF0A" w14:textId="77777777" w:rsidTr="00C04506">
        <w:trPr>
          <w:trHeight w:val="519"/>
        </w:trPr>
        <w:tc>
          <w:tcPr>
            <w:tcW w:w="2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63D66" w14:textId="4E8B65C2" w:rsidR="00FD014B" w:rsidRPr="00640BA8" w:rsidRDefault="00372E08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3</w:t>
            </w:r>
            <w:r w:rsidR="00FD014B"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.</w:t>
            </w:r>
            <w:r w:rsidR="00FD014B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 Resolve technical issues</w:t>
            </w:r>
          </w:p>
        </w:tc>
        <w:tc>
          <w:tcPr>
            <w:tcW w:w="39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2E16C5" w14:textId="77777777" w:rsidR="00FD014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Work with field application engineers, production, and systems engineering teams to identify the root cause of problems</w:t>
            </w:r>
          </w:p>
          <w:p w14:paraId="122C5D8F" w14:textId="77777777" w:rsidR="00FD014B" w:rsidRPr="00640BA8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Devise method of containing/ resolving issues in the form of process or design changes</w:t>
            </w:r>
          </w:p>
        </w:tc>
        <w:tc>
          <w:tcPr>
            <w:tcW w:w="411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0DF032" w14:textId="77777777" w:rsidR="00FD014B" w:rsidRPr="00640BA8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Develop a solution, communicate any changes in the process and/or design to the production team</w:t>
            </w:r>
          </w:p>
          <w:p w14:paraId="70C47F4F" w14:textId="77777777" w:rsidR="00FD014B" w:rsidRPr="00640BA8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</w:tc>
      </w:tr>
      <w:tr w:rsidR="00FD014B" w:rsidRPr="00640BA8" w14:paraId="0124A8EF" w14:textId="77777777" w:rsidTr="00C04506">
        <w:trPr>
          <w:trHeight w:val="519"/>
        </w:trPr>
        <w:tc>
          <w:tcPr>
            <w:tcW w:w="2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3177D" w14:textId="1F6C7359" w:rsidR="00FD014B" w:rsidRPr="00640BA8" w:rsidRDefault="00FD014B" w:rsidP="00C04506">
            <w:pPr>
              <w:spacing w:before="80" w:after="80"/>
              <w:jc w:val="right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20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% time/effort</w:t>
            </w:r>
          </w:p>
        </w:tc>
        <w:tc>
          <w:tcPr>
            <w:tcW w:w="396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913D7" w14:textId="77777777" w:rsidR="00FD014B" w:rsidRPr="00640BA8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111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AFBA5" w14:textId="77777777" w:rsidR="00FD014B" w:rsidRPr="00640BA8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</w:tc>
      </w:tr>
      <w:tr w:rsidR="00FD014B" w:rsidRPr="00640BA8" w14:paraId="3557D3EF" w14:textId="77777777" w:rsidTr="00C04506">
        <w:trPr>
          <w:trHeight w:val="519"/>
        </w:trPr>
        <w:tc>
          <w:tcPr>
            <w:tcW w:w="2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BC0AA" w14:textId="2108ED7D" w:rsidR="00FD014B" w:rsidRPr="00640BA8" w:rsidRDefault="00372E08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4</w:t>
            </w:r>
            <w:r w:rsidR="00FD014B"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.</w:t>
            </w:r>
            <w:r w:rsidR="00FD014B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 Guide technicians and junior engineers</w:t>
            </w:r>
          </w:p>
        </w:tc>
        <w:tc>
          <w:tcPr>
            <w:tcW w:w="39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2B1E03" w14:textId="77777777" w:rsidR="00FD014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Teaching/coaching junior engineers in good design practices</w:t>
            </w:r>
          </w:p>
          <w:p w14:paraId="652B4B47" w14:textId="77777777" w:rsidR="00FD014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Developing processes with technicians</w:t>
            </w:r>
          </w:p>
          <w:p w14:paraId="48F3DC1A" w14:textId="77777777" w:rsidR="00FD014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Fostering a productive and professional work environment</w:t>
            </w:r>
          </w:p>
          <w:p w14:paraId="4E4FAE35" w14:textId="77777777" w:rsidR="00FD014B" w:rsidRPr="00640BA8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11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DAFC25" w14:textId="77777777" w:rsidR="00FD014B" w:rsidRPr="00640BA8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Improve the standard of engineering and manufacturing within the company</w:t>
            </w:r>
          </w:p>
          <w:p w14:paraId="29080FEE" w14:textId="77777777" w:rsidR="00FD014B" w:rsidRPr="00640BA8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</w:tc>
      </w:tr>
      <w:tr w:rsidR="00FD014B" w:rsidRPr="00640BA8" w14:paraId="21381966" w14:textId="77777777" w:rsidTr="00C04506">
        <w:trPr>
          <w:trHeight w:val="519"/>
        </w:trPr>
        <w:tc>
          <w:tcPr>
            <w:tcW w:w="2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A53B1" w14:textId="77777777" w:rsidR="00FD014B" w:rsidRPr="00640BA8" w:rsidRDefault="00FD014B" w:rsidP="00C04506">
            <w:pPr>
              <w:spacing w:before="80" w:after="80"/>
              <w:jc w:val="right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5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% time/effort</w:t>
            </w:r>
          </w:p>
        </w:tc>
        <w:tc>
          <w:tcPr>
            <w:tcW w:w="396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954F0" w14:textId="77777777" w:rsidR="00FD014B" w:rsidRPr="00640BA8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111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C5865" w14:textId="77777777" w:rsidR="00FD014B" w:rsidRPr="00640BA8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</w:tc>
      </w:tr>
      <w:tr w:rsidR="00FD014B" w:rsidRPr="00640BA8" w14:paraId="58FD6AEA" w14:textId="77777777" w:rsidTr="00C04506">
        <w:trPr>
          <w:trHeight w:val="519"/>
        </w:trPr>
        <w:tc>
          <w:tcPr>
            <w:tcW w:w="2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190F1" w14:textId="7E584E0D" w:rsidR="00FD014B" w:rsidRPr="00640BA8" w:rsidRDefault="00372E08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5</w:t>
            </w:r>
            <w:bookmarkStart w:id="0" w:name="_GoBack"/>
            <w:bookmarkEnd w:id="0"/>
            <w:r w:rsidR="00FD014B"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.</w:t>
            </w:r>
            <w:r w:rsidR="00FD014B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 xml:space="preserve"> Present designs for review</w:t>
            </w:r>
          </w:p>
        </w:tc>
        <w:tc>
          <w:tcPr>
            <w:tcW w:w="39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D26FA0" w14:textId="77777777" w:rsidR="00FD014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Evaluate designs against design specifications and standards</w:t>
            </w:r>
          </w:p>
          <w:p w14:paraId="0D113F18" w14:textId="77777777" w:rsidR="00FD014B" w:rsidRPr="00640BA8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Provide recommendations and/or design alternatives</w:t>
            </w:r>
          </w:p>
        </w:tc>
        <w:tc>
          <w:tcPr>
            <w:tcW w:w="411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AE39D5" w14:textId="77777777" w:rsidR="00FD014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Communicate design pros &amp; cons against requirements</w:t>
            </w:r>
          </w:p>
          <w:p w14:paraId="5BED9078" w14:textId="77777777" w:rsidR="00FD014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Catch and communicate issues in other people’s designs</w:t>
            </w:r>
          </w:p>
          <w:p w14:paraId="43CC419B" w14:textId="77777777" w:rsidR="00FD014B" w:rsidRPr="00640BA8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  <w:p w14:paraId="0DFDB45F" w14:textId="77777777" w:rsidR="00FD014B" w:rsidRPr="00640BA8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</w:tc>
      </w:tr>
      <w:tr w:rsidR="00FD014B" w:rsidRPr="00640BA8" w14:paraId="56521A29" w14:textId="77777777" w:rsidTr="00C04506">
        <w:trPr>
          <w:trHeight w:val="519"/>
        </w:trPr>
        <w:tc>
          <w:tcPr>
            <w:tcW w:w="2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B7B03" w14:textId="77777777" w:rsidR="00FD014B" w:rsidRPr="00640BA8" w:rsidRDefault="00FD014B" w:rsidP="00C04506">
            <w:pPr>
              <w:spacing w:before="80" w:after="80"/>
              <w:jc w:val="right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5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t>% time/effort</w:t>
            </w:r>
          </w:p>
        </w:tc>
        <w:tc>
          <w:tcPr>
            <w:tcW w:w="396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DA10" w14:textId="77777777" w:rsidR="00FD014B" w:rsidRPr="00640BA8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111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C6598" w14:textId="77777777" w:rsidR="00FD014B" w:rsidRPr="00640BA8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640BA8" w:rsidRPr="00640BA8" w14:paraId="634E4E51" w14:textId="77777777" w:rsidTr="000F47D6">
        <w:tc>
          <w:tcPr>
            <w:tcW w:w="1056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05B22AF" w14:textId="77777777" w:rsidR="00C12A97" w:rsidRPr="00640BA8" w:rsidRDefault="00A74FCD" w:rsidP="0048136E">
            <w:pPr>
              <w:spacing w:before="80" w:after="80"/>
              <w:rPr>
                <w:rFonts w:ascii="Averta Light" w:eastAsia="Arial Unicode MS" w:hAnsi="Averta Light" w:cstheme="minorHAnsi"/>
                <w:color w:val="FFFFFF" w:themeColor="background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/>
                <w:color w:val="FFFFFF" w:themeColor="background1"/>
                <w:sz w:val="22"/>
                <w:szCs w:val="22"/>
              </w:rPr>
              <w:t>C</w:t>
            </w:r>
            <w:r w:rsidR="004B3A1A" w:rsidRPr="00640BA8">
              <w:rPr>
                <w:rFonts w:ascii="Averta Light" w:eastAsia="Arial Unicode MS" w:hAnsi="Averta Light" w:cstheme="minorHAnsi"/>
                <w:b/>
                <w:color w:val="FFFFFF" w:themeColor="background1"/>
                <w:sz w:val="22"/>
                <w:szCs w:val="22"/>
              </w:rPr>
              <w:t>.</w:t>
            </w:r>
            <w:r w:rsidR="00C12A97" w:rsidRPr="00640BA8">
              <w:rPr>
                <w:rFonts w:ascii="Averta Light" w:eastAsia="Arial Unicode MS" w:hAnsi="Averta Light" w:cstheme="minorHAnsi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="004B3A1A" w:rsidRPr="00640BA8">
              <w:rPr>
                <w:rFonts w:ascii="Averta Light" w:eastAsia="Arial Unicode MS" w:hAnsi="Averta Light" w:cstheme="minorHAnsi"/>
                <w:b/>
                <w:color w:val="FFFFFF" w:themeColor="background1"/>
                <w:sz w:val="22"/>
                <w:szCs w:val="22"/>
              </w:rPr>
              <w:t>Person Specification</w:t>
            </w:r>
          </w:p>
        </w:tc>
      </w:tr>
      <w:tr w:rsidR="00640BA8" w:rsidRPr="00640BA8" w14:paraId="54E4261A" w14:textId="77777777" w:rsidTr="000F47D6">
        <w:tc>
          <w:tcPr>
            <w:tcW w:w="1056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82A85" w14:textId="1DE71211" w:rsidR="00BF7D7E" w:rsidRPr="00640BA8" w:rsidRDefault="00BF7D7E" w:rsidP="00F25929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</w:tc>
      </w:tr>
      <w:tr w:rsidR="00640BA8" w:rsidRPr="00640BA8" w14:paraId="6FF07DFD" w14:textId="77777777" w:rsidTr="00391B41">
        <w:trPr>
          <w:cantSplit/>
          <w:trHeight w:val="1134"/>
        </w:trPr>
        <w:tc>
          <w:tcPr>
            <w:tcW w:w="9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4F96A1F7" w14:textId="77777777" w:rsidR="005A4730" w:rsidRPr="00640BA8" w:rsidRDefault="005A4730" w:rsidP="00166B9E">
            <w:pPr>
              <w:spacing w:before="80" w:after="80"/>
              <w:rPr>
                <w:rFonts w:ascii="Averta Light" w:eastAsia="Arial Unicode MS" w:hAnsi="Averta Light" w:cstheme="minorHAnsi"/>
                <w:b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/>
                <w:color w:val="000000" w:themeColor="text1"/>
                <w:sz w:val="22"/>
                <w:szCs w:val="22"/>
              </w:rPr>
              <w:t>Knowledge, skills, abilities, experience, qualifications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textDirection w:val="tbRl"/>
            <w:vAlign w:val="center"/>
          </w:tcPr>
          <w:p w14:paraId="60D0577F" w14:textId="77777777" w:rsidR="005A4730" w:rsidRPr="00640BA8" w:rsidRDefault="005A4730" w:rsidP="005A4730">
            <w:pPr>
              <w:spacing w:before="80" w:after="80"/>
              <w:ind w:left="113" w:right="113"/>
              <w:jc w:val="center"/>
              <w:rPr>
                <w:rFonts w:ascii="Averta Light" w:eastAsia="Arial Unicode MS" w:hAnsi="Averta Light" w:cstheme="minorHAnsi"/>
                <w:b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b/>
                <w:color w:val="000000" w:themeColor="text1"/>
                <w:sz w:val="22"/>
                <w:szCs w:val="22"/>
              </w:rPr>
              <w:t>Essential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textDirection w:val="tbRl"/>
            <w:vAlign w:val="center"/>
          </w:tcPr>
          <w:p w14:paraId="33B98A04" w14:textId="77777777" w:rsidR="005A4730" w:rsidRPr="00037D58" w:rsidRDefault="005A4730" w:rsidP="005A4730">
            <w:pPr>
              <w:spacing w:before="80" w:after="80"/>
              <w:ind w:left="113" w:right="113"/>
              <w:jc w:val="center"/>
              <w:rPr>
                <w:rFonts w:ascii="Averta Light" w:eastAsia="Arial Unicode MS" w:hAnsi="Averta Light" w:cstheme="minorHAnsi"/>
                <w:b/>
                <w:color w:val="000000" w:themeColor="text1"/>
                <w:szCs w:val="18"/>
              </w:rPr>
            </w:pPr>
            <w:r w:rsidRPr="00037D58">
              <w:rPr>
                <w:rFonts w:ascii="Averta Light" w:eastAsia="Arial Unicode MS" w:hAnsi="Averta Light" w:cstheme="minorHAnsi"/>
                <w:b/>
                <w:color w:val="000000" w:themeColor="text1"/>
                <w:szCs w:val="18"/>
              </w:rPr>
              <w:t>Desirable</w:t>
            </w:r>
          </w:p>
        </w:tc>
      </w:tr>
      <w:tr w:rsidR="00FD014B" w:rsidRPr="00640BA8" w14:paraId="4B348ABF" w14:textId="77777777" w:rsidTr="00C04506">
        <w:tc>
          <w:tcPr>
            <w:tcW w:w="9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276F0" w14:textId="77777777" w:rsidR="00FD014B" w:rsidRPr="003D2287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</w:pPr>
            <w:r w:rsidRPr="001D2CDC"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t>Bachelor’s or higher in Computer Science, Software/Electrical/Electronic engineering or equivalent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9B5A0" w14:textId="77777777" w:rsidR="00FD014B" w:rsidRPr="00640BA8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1"/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965D6" w14:textId="77777777" w:rsidR="00FD014B" w:rsidRPr="00640BA8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FD014B" w:rsidRPr="00640BA8" w14:paraId="7FF000FC" w14:textId="77777777" w:rsidTr="00C04506">
        <w:tc>
          <w:tcPr>
            <w:tcW w:w="9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7E2F5" w14:textId="77777777" w:rsidR="00FD014B" w:rsidRPr="003D2287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</w:pPr>
            <w:r w:rsidRPr="003D2287"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t xml:space="preserve">Experience </w:t>
            </w:r>
            <w:r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t>developing C++ code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91D1" w14:textId="77777777" w:rsidR="00FD014B" w:rsidRPr="00640BA8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8DD56" w14:textId="77777777" w:rsidR="00FD014B" w:rsidRPr="00640BA8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FD014B" w:rsidRPr="00640BA8" w14:paraId="04AF5789" w14:textId="77777777" w:rsidTr="00C04506">
        <w:tc>
          <w:tcPr>
            <w:tcW w:w="9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2AE19" w14:textId="77777777" w:rsidR="00FD014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t>Experience creating GUI applications (Windows, QT, GTK+ or other)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B3F3" w14:textId="77777777" w:rsidR="00FD014B" w:rsidRPr="00640BA8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D33F6" w14:textId="77777777" w:rsidR="00FD014B" w:rsidRPr="00640BA8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FD014B" w:rsidRPr="00640BA8" w14:paraId="123615F8" w14:textId="77777777" w:rsidTr="00C04506">
        <w:tc>
          <w:tcPr>
            <w:tcW w:w="9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DDD4A" w14:textId="77777777" w:rsidR="00FD014B" w:rsidRPr="003D2287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lastRenderedPageBreak/>
              <w:t>Experience developing Python scripts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F3466" w14:textId="77777777" w:rsidR="00FD014B" w:rsidRPr="00640BA8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A290F" w14:textId="77777777" w:rsidR="00FD014B" w:rsidRPr="00640BA8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FD014B" w14:paraId="448287B7" w14:textId="77777777" w:rsidTr="00C04506">
        <w:tc>
          <w:tcPr>
            <w:tcW w:w="9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585B0" w14:textId="77777777" w:rsidR="00FD014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t>Experience with Jenkins build/test automation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68C6D" w14:textId="77777777" w:rsidR="00FD014B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60320" w14:textId="77777777" w:rsidR="00FD014B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FD014B" w14:paraId="49091259" w14:textId="77777777" w:rsidTr="00C04506">
        <w:tc>
          <w:tcPr>
            <w:tcW w:w="9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D4DF3" w14:textId="77777777" w:rsidR="00FD014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t>Experience using GIT or another version control tool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439BE" w14:textId="77777777" w:rsidR="00FD014B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81F64" w14:textId="77777777" w:rsidR="00FD014B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FD014B" w:rsidRPr="00640BA8" w14:paraId="519B58F7" w14:textId="77777777" w:rsidTr="00C04506">
        <w:tc>
          <w:tcPr>
            <w:tcW w:w="9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1C40F" w14:textId="77777777" w:rsidR="00FD014B" w:rsidRPr="003D2287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t>Passionate about software engineering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B6A96" w14:textId="77777777" w:rsidR="00FD014B" w:rsidRPr="00640BA8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4CF23" w14:textId="77777777" w:rsidR="00FD014B" w:rsidRPr="00640BA8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FD014B" w:rsidRPr="00640BA8" w14:paraId="6D525715" w14:textId="77777777" w:rsidTr="00C04506">
        <w:tc>
          <w:tcPr>
            <w:tcW w:w="9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0E142" w14:textId="77777777" w:rsidR="00FD014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t>G</w:t>
            </w:r>
            <w:r w:rsidRPr="00DE24DD"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t>reat communication skills, oral and written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E7F89" w14:textId="77777777" w:rsidR="00FD014B" w:rsidRPr="00640BA8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F8D73" w14:textId="77777777" w:rsidR="00FD014B" w:rsidRPr="00640BA8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FD014B" w:rsidRPr="00640BA8" w14:paraId="4C2D8A47" w14:textId="77777777" w:rsidTr="00C04506">
        <w:tc>
          <w:tcPr>
            <w:tcW w:w="9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3A676" w14:textId="77777777" w:rsidR="00FD014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t>E</w:t>
            </w:r>
            <w:r w:rsidRPr="00332CDB"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t>nthusiasm and motivation to take ownership of a project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5AAA6" w14:textId="77777777" w:rsidR="00FD014B" w:rsidRPr="00640BA8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07B78" w14:textId="77777777" w:rsidR="00FD014B" w:rsidRPr="00640BA8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FD014B" w:rsidRPr="00640BA8" w14:paraId="5774054D" w14:textId="77777777" w:rsidTr="00C04506">
        <w:tc>
          <w:tcPr>
            <w:tcW w:w="9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E9DFD" w14:textId="77777777" w:rsidR="00FD014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</w:pPr>
            <w:r w:rsidRPr="00332CDB"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t>Professional, customer-focussed attitude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F9E5E" w14:textId="77777777" w:rsidR="00FD014B" w:rsidRPr="00640BA8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B637A" w14:textId="77777777" w:rsidR="00FD014B" w:rsidRPr="00640BA8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FD014B" w14:paraId="715D6762" w14:textId="77777777" w:rsidTr="00C04506">
        <w:tc>
          <w:tcPr>
            <w:tcW w:w="9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C4DD7" w14:textId="77777777" w:rsidR="00FD014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t xml:space="preserve">Experience with </w:t>
            </w:r>
            <w:proofErr w:type="spellStart"/>
            <w:r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t>Labview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2F60B" w14:textId="77777777" w:rsidR="00FD014B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5BBAA" w14:textId="77777777" w:rsidR="00FD014B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FD014B" w:rsidRPr="00640BA8" w14:paraId="563F5914" w14:textId="77777777" w:rsidTr="00C04506">
        <w:tc>
          <w:tcPr>
            <w:tcW w:w="9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419E8" w14:textId="77777777" w:rsidR="00FD014B" w:rsidRPr="00332CD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t>Experience using Linux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2A422" w14:textId="77777777" w:rsidR="00FD014B" w:rsidRPr="00640BA8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F97CD" w14:textId="77777777" w:rsidR="00FD014B" w:rsidRPr="00640BA8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2"/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  <w:bookmarkEnd w:id="2"/>
          </w:p>
        </w:tc>
      </w:tr>
      <w:tr w:rsidR="00FD014B" w14:paraId="63749761" w14:textId="77777777" w:rsidTr="00C04506">
        <w:tc>
          <w:tcPr>
            <w:tcW w:w="9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94AA7" w14:textId="77777777" w:rsidR="00FD014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t>Experience creating and configuring virtual machines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1C235" w14:textId="77777777" w:rsidR="00FD014B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4476A" w14:textId="77777777" w:rsidR="00FD014B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FD014B" w14:paraId="324BF687" w14:textId="77777777" w:rsidTr="00C04506">
        <w:tc>
          <w:tcPr>
            <w:tcW w:w="9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05768" w14:textId="77777777" w:rsidR="00FD014B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t xml:space="preserve">Familiarity with </w:t>
            </w:r>
            <w:proofErr w:type="spellStart"/>
            <w:r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t>pointcloud</w:t>
            </w:r>
            <w:proofErr w:type="spellEnd"/>
            <w:r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t xml:space="preserve"> libraries (PCL)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5EB39" w14:textId="77777777" w:rsidR="00FD014B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DDD9F" w14:textId="77777777" w:rsidR="00FD014B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FD014B" w:rsidRPr="00640BA8" w14:paraId="4A2FC121" w14:textId="77777777" w:rsidTr="00C04506">
        <w:tc>
          <w:tcPr>
            <w:tcW w:w="9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D63C0" w14:textId="77777777" w:rsidR="00FD014B" w:rsidRPr="003D2287" w:rsidRDefault="00FD014B" w:rsidP="00C04506">
            <w:pPr>
              <w:spacing w:before="80" w:after="80"/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</w:pPr>
            <w:r w:rsidRPr="003D2287"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t xml:space="preserve">Experience with </w:t>
            </w:r>
            <w:r w:rsidRPr="00332CDB">
              <w:rPr>
                <w:rFonts w:ascii="Averta Light" w:eastAsia="Arial Unicode MS" w:hAnsi="Averta Light" w:cstheme="minorHAnsi"/>
                <w:i/>
                <w:color w:val="000000" w:themeColor="text1"/>
                <w:sz w:val="22"/>
                <w:szCs w:val="22"/>
              </w:rPr>
              <w:t>product development in a regulated environment (medical, automotive, defence, rail)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873E5" w14:textId="77777777" w:rsidR="00FD014B" w:rsidRPr="00640BA8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30C68" w14:textId="77777777" w:rsidR="00FD014B" w:rsidRPr="00640BA8" w:rsidRDefault="00FD014B" w:rsidP="00C04506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D575E3" w:rsidRPr="00640BA8" w14:paraId="2B2E11EF" w14:textId="77777777" w:rsidTr="000F47D6">
        <w:tc>
          <w:tcPr>
            <w:tcW w:w="9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BB9DB" w14:textId="77777777" w:rsidR="00D575E3" w:rsidRPr="00640BA8" w:rsidRDefault="00D575E3" w:rsidP="00D575E3">
            <w:pPr>
              <w:spacing w:before="80" w:after="8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5E3D9" w14:textId="77777777" w:rsidR="00D575E3" w:rsidRPr="00640BA8" w:rsidRDefault="00D575E3" w:rsidP="00D575E3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2B4C8" w14:textId="77777777" w:rsidR="00D575E3" w:rsidRPr="00640BA8" w:rsidRDefault="00D575E3" w:rsidP="00D575E3">
            <w:pPr>
              <w:spacing w:before="80" w:after="80"/>
              <w:jc w:val="center"/>
              <w:rPr>
                <w:rFonts w:ascii="Averta Light" w:eastAsia="Arial Unicode MS" w:hAnsi="Averta Light" w:cstheme="minorHAnsi"/>
                <w:bCs w:val="0"/>
                <w:color w:val="000000" w:themeColor="text1"/>
                <w:sz w:val="22"/>
                <w:szCs w:val="22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</w:r>
            <w:r w:rsidR="00372E0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D575E3" w:rsidRPr="00640BA8" w14:paraId="506D0617" w14:textId="77777777" w:rsidTr="000F47D6">
        <w:tblPrEx>
          <w:shd w:val="clear" w:color="auto" w:fill="C0C0C0"/>
        </w:tblPrEx>
        <w:trPr>
          <w:trHeight w:val="430"/>
        </w:trPr>
        <w:tc>
          <w:tcPr>
            <w:tcW w:w="10560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1376D243" w14:textId="77777777" w:rsidR="00D575E3" w:rsidRPr="00640BA8" w:rsidRDefault="00D575E3" w:rsidP="00D575E3">
            <w:pPr>
              <w:pStyle w:val="Header"/>
              <w:tabs>
                <w:tab w:val="clear" w:pos="4153"/>
                <w:tab w:val="clear" w:pos="8306"/>
              </w:tabs>
              <w:spacing w:before="30" w:after="30"/>
              <w:rPr>
                <w:rFonts w:ascii="Averta Light" w:eastAsia="Arial Unicode MS" w:hAnsi="Averta Light" w:cstheme="minorHAnsi"/>
                <w:b/>
                <w:color w:val="FFFFFF" w:themeColor="background1"/>
                <w:sz w:val="22"/>
                <w:szCs w:val="22"/>
              </w:rPr>
            </w:pPr>
            <w:r w:rsidRPr="003D2287">
              <w:rPr>
                <w:rFonts w:ascii="Averta Light" w:eastAsia="Arial Unicode MS" w:hAnsi="Averta Light" w:cstheme="minorHAnsi"/>
                <w:b/>
                <w:color w:val="FFFFFF" w:themeColor="background1"/>
                <w:sz w:val="22"/>
                <w:szCs w:val="22"/>
              </w:rPr>
              <w:t>D</w:t>
            </w:r>
            <w:r w:rsidRPr="00640BA8">
              <w:rPr>
                <w:rFonts w:ascii="Averta Light" w:eastAsia="Arial Unicode MS" w:hAnsi="Averta Light" w:cstheme="minorHAnsi"/>
                <w:b/>
                <w:color w:val="FFFFFF" w:themeColor="background1"/>
                <w:sz w:val="22"/>
                <w:szCs w:val="22"/>
              </w:rPr>
              <w:t>. Acknowledgements</w:t>
            </w:r>
          </w:p>
        </w:tc>
      </w:tr>
      <w:tr w:rsidR="00D575E3" w:rsidRPr="00640BA8" w14:paraId="5AE7C7B5" w14:textId="77777777" w:rsidTr="00640BA8">
        <w:tc>
          <w:tcPr>
            <w:tcW w:w="1208" w:type="dxa"/>
            <w:tcBorders>
              <w:top w:val="single" w:sz="6" w:space="0" w:color="auto"/>
              <w:bottom w:val="single" w:sz="6" w:space="0" w:color="auto"/>
            </w:tcBorders>
            <w:shd w:val="clear" w:color="auto" w:fill="E5DFEC" w:themeFill="accent4" w:themeFillTint="33"/>
          </w:tcPr>
          <w:p w14:paraId="018F9194" w14:textId="77777777" w:rsidR="00D575E3" w:rsidRPr="00640BA8" w:rsidRDefault="00D575E3" w:rsidP="00D575E3">
            <w:pPr>
              <w:pStyle w:val="Heading1"/>
              <w:spacing w:before="120" w:after="120"/>
              <w:rPr>
                <w:rFonts w:ascii="Averta Light" w:eastAsia="Arial Unicode MS" w:hAnsi="Averta Light" w:cstheme="minorHAnsi"/>
                <w:b/>
                <w:color w:val="000000" w:themeColor="text1"/>
                <w:sz w:val="20"/>
                <w:szCs w:val="20"/>
                <w:lang w:val="en-GB"/>
              </w:rPr>
            </w:pPr>
            <w:r w:rsidRPr="00640BA8">
              <w:rPr>
                <w:rFonts w:ascii="Averta Light" w:eastAsia="Arial Unicode MS" w:hAnsi="Averta Light" w:cstheme="minorHAnsi"/>
                <w:b/>
                <w:color w:val="000000" w:themeColor="text1"/>
                <w:sz w:val="20"/>
                <w:szCs w:val="20"/>
                <w:lang w:val="en-GB"/>
              </w:rPr>
              <w:t>Manager</w:t>
            </w:r>
          </w:p>
        </w:tc>
        <w:tc>
          <w:tcPr>
            <w:tcW w:w="991" w:type="dxa"/>
            <w:tcBorders>
              <w:top w:val="single" w:sz="6" w:space="0" w:color="auto"/>
              <w:bottom w:val="single" w:sz="6" w:space="0" w:color="auto"/>
            </w:tcBorders>
            <w:shd w:val="clear" w:color="auto" w:fill="E5DFEC" w:themeFill="accent4" w:themeFillTint="33"/>
          </w:tcPr>
          <w:p w14:paraId="7BD0797C" w14:textId="77777777" w:rsidR="00D575E3" w:rsidRPr="00640BA8" w:rsidRDefault="00D575E3" w:rsidP="00D575E3">
            <w:pPr>
              <w:pStyle w:val="Heading1"/>
              <w:spacing w:before="120" w:after="120"/>
              <w:jc w:val="right"/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  <w:t>Name:</w:t>
            </w:r>
          </w:p>
        </w:tc>
        <w:tc>
          <w:tcPr>
            <w:tcW w:w="325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7D17606" w14:textId="77777777" w:rsidR="00D575E3" w:rsidRPr="00640BA8" w:rsidRDefault="00D575E3" w:rsidP="00D575E3">
            <w:pPr>
              <w:pStyle w:val="Heading1"/>
              <w:spacing w:before="120" w:after="120"/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  <w:instrText xml:space="preserve"> FORMTEXT </w:instrTex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  <w:t> 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  <w:t> 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  <w:t> 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  <w:t> 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  <w:t> 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13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E5DFEC" w:themeFill="accent4" w:themeFillTint="33"/>
          </w:tcPr>
          <w:p w14:paraId="09A97975" w14:textId="77777777" w:rsidR="00D575E3" w:rsidRPr="00640BA8" w:rsidRDefault="00D575E3" w:rsidP="00D575E3">
            <w:pPr>
              <w:pStyle w:val="Heading1"/>
              <w:spacing w:before="120" w:after="120"/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  <w:t>Signature:</w:t>
            </w:r>
          </w:p>
        </w:tc>
        <w:tc>
          <w:tcPr>
            <w:tcW w:w="208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5A53699" w14:textId="77777777" w:rsidR="00D575E3" w:rsidRPr="00640BA8" w:rsidRDefault="00D575E3" w:rsidP="00D575E3">
            <w:pPr>
              <w:pStyle w:val="Heading1"/>
              <w:spacing w:before="120" w:after="120"/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75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5DFEC" w:themeFill="accent4" w:themeFillTint="33"/>
          </w:tcPr>
          <w:p w14:paraId="6E2C7527" w14:textId="371CE03B" w:rsidR="00D575E3" w:rsidRPr="00640BA8" w:rsidRDefault="00D575E3" w:rsidP="00D575E3">
            <w:pPr>
              <w:pStyle w:val="Heading1"/>
              <w:spacing w:before="120" w:after="12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  <w:t>Date</w:t>
            </w:r>
          </w:p>
        </w:tc>
        <w:tc>
          <w:tcPr>
            <w:tcW w:w="113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A9756C0" w14:textId="77777777" w:rsidR="00D575E3" w:rsidRPr="00640BA8" w:rsidRDefault="00D575E3" w:rsidP="00D575E3">
            <w:pPr>
              <w:pStyle w:val="Heading1"/>
              <w:spacing w:before="120" w:after="12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  <w:instrText xml:space="preserve"> FORMTEXT </w:instrTex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  <w:t> 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  <w:t> 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  <w:t> 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  <w:t> 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  <w:t> 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  <w:fldChar w:fldCharType="end"/>
            </w:r>
          </w:p>
        </w:tc>
      </w:tr>
      <w:tr w:rsidR="00D575E3" w:rsidRPr="00640BA8" w14:paraId="455D6B6D" w14:textId="77777777" w:rsidTr="00640BA8"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08E5614B" w14:textId="77777777" w:rsidR="00D575E3" w:rsidRPr="005E0F5A" w:rsidRDefault="00D575E3" w:rsidP="00D575E3">
            <w:pPr>
              <w:pStyle w:val="Heading1"/>
              <w:spacing w:before="120" w:after="120"/>
              <w:rPr>
                <w:rFonts w:ascii="Averta Light" w:eastAsia="Arial Unicode MS" w:hAnsi="Averta Light" w:cstheme="min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5E0F5A">
              <w:rPr>
                <w:rFonts w:ascii="Averta Light" w:eastAsia="Arial Unicode MS" w:hAnsi="Averta Light" w:cstheme="minorHAnsi"/>
                <w:b/>
                <w:color w:val="000000" w:themeColor="text1"/>
                <w:sz w:val="18"/>
                <w:szCs w:val="18"/>
                <w:lang w:val="en-GB"/>
              </w:rPr>
              <w:t>Incumbent</w:t>
            </w:r>
          </w:p>
        </w:tc>
        <w:tc>
          <w:tcPr>
            <w:tcW w:w="991" w:type="dxa"/>
            <w:tcBorders>
              <w:top w:val="single" w:sz="6" w:space="0" w:color="auto"/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62D23B5B" w14:textId="77777777" w:rsidR="00D575E3" w:rsidRPr="00640BA8" w:rsidRDefault="00D575E3" w:rsidP="00D575E3">
            <w:pPr>
              <w:pStyle w:val="Heading1"/>
              <w:jc w:val="right"/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  <w:t>Name:</w:t>
            </w:r>
          </w:p>
        </w:tc>
        <w:tc>
          <w:tcPr>
            <w:tcW w:w="3257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3C0C58" w14:textId="77777777" w:rsidR="00D575E3" w:rsidRPr="00640BA8" w:rsidRDefault="00D575E3" w:rsidP="00D575E3">
            <w:pPr>
              <w:pStyle w:val="Heading1"/>
              <w:spacing w:before="120" w:after="120"/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  <w:instrText xml:space="preserve"> FORMTEXT </w:instrTex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  <w:t> 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  <w:t> 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  <w:t> 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  <w:t> 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  <w:t> 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134" w:type="dxa"/>
            <w:gridSpan w:val="3"/>
            <w:tcBorders>
              <w:top w:val="single" w:sz="6" w:space="0" w:color="auto"/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38B2503B" w14:textId="77777777" w:rsidR="00D575E3" w:rsidRPr="00640BA8" w:rsidRDefault="00D575E3" w:rsidP="00D575E3">
            <w:pPr>
              <w:pStyle w:val="Heading1"/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  <w:t>Signature:</w:t>
            </w:r>
          </w:p>
        </w:tc>
        <w:tc>
          <w:tcPr>
            <w:tcW w:w="2082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2BBCAD1E" w14:textId="77777777" w:rsidR="00D575E3" w:rsidRPr="00640BA8" w:rsidRDefault="00D575E3" w:rsidP="00D575E3">
            <w:pPr>
              <w:pStyle w:val="Heading1"/>
              <w:spacing w:before="120" w:after="120"/>
              <w:rPr>
                <w:rFonts w:ascii="Averta Light" w:eastAsia="Arial Unicode MS" w:hAnsi="Averta Light" w:cstheme="minorHAns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753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04A2EE5" w14:textId="69D2F94B" w:rsidR="00D575E3" w:rsidRPr="00640BA8" w:rsidRDefault="00D575E3" w:rsidP="00D575E3">
            <w:pPr>
              <w:pStyle w:val="Heading1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  <w:t>Date</w:t>
            </w:r>
          </w:p>
        </w:tc>
        <w:tc>
          <w:tcPr>
            <w:tcW w:w="1135" w:type="dxa"/>
            <w:gridSpan w:val="2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F5B63F" w14:textId="77777777" w:rsidR="00D575E3" w:rsidRPr="00640BA8" w:rsidRDefault="00D575E3" w:rsidP="00D575E3">
            <w:pPr>
              <w:pStyle w:val="Heading1"/>
              <w:spacing w:before="120" w:after="120"/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</w:pP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  <w:instrText xml:space="preserve"> FORMTEXT </w:instrTex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  <w:fldChar w:fldCharType="separate"/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  <w:t> 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  <w:t> 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  <w:t> 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  <w:t> 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  <w:t> </w:t>
            </w:r>
            <w:r w:rsidRPr="00640BA8">
              <w:rPr>
                <w:rFonts w:ascii="Averta Light" w:eastAsia="Arial Unicode MS" w:hAnsi="Averta Light" w:cstheme="minorHAnsi"/>
                <w:color w:val="000000" w:themeColor="text1"/>
                <w:sz w:val="22"/>
                <w:szCs w:val="22"/>
                <w:lang w:val="en-GB"/>
              </w:rPr>
              <w:fldChar w:fldCharType="end"/>
            </w:r>
          </w:p>
        </w:tc>
      </w:tr>
    </w:tbl>
    <w:p w14:paraId="2BEF02F9" w14:textId="77777777" w:rsidR="001734EF" w:rsidRPr="00640BA8" w:rsidRDefault="001734EF" w:rsidP="001734EF">
      <w:pPr>
        <w:rPr>
          <w:rFonts w:ascii="Averta Light" w:eastAsia="Arial Unicode MS" w:hAnsi="Averta Light" w:cstheme="minorHAnsi"/>
          <w:color w:val="000000" w:themeColor="text1"/>
          <w:sz w:val="22"/>
          <w:szCs w:val="22"/>
          <w:lang w:val="en-US"/>
        </w:rPr>
      </w:pPr>
    </w:p>
    <w:sectPr w:rsidR="001734EF" w:rsidRPr="00640BA8" w:rsidSect="000F47D6">
      <w:headerReference w:type="default" r:id="rId9"/>
      <w:pgSz w:w="11907" w:h="16840" w:code="9"/>
      <w:pgMar w:top="624" w:right="1021" w:bottom="272" w:left="1021" w:header="284" w:footer="284" w:gutter="0"/>
      <w:paperSrc w:other="7"/>
      <w:cols w:space="708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4C999" w14:textId="77777777" w:rsidR="00D34D39" w:rsidRDefault="00D34D39">
      <w:r>
        <w:separator/>
      </w:r>
    </w:p>
  </w:endnote>
  <w:endnote w:type="continuationSeparator" w:id="0">
    <w:p w14:paraId="3AAD18A8" w14:textId="77777777" w:rsidR="00D34D39" w:rsidRDefault="00D34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verta Light">
    <w:altName w:val="Calibri"/>
    <w:panose1 w:val="00000400000000000000"/>
    <w:charset w:val="00"/>
    <w:family w:val="modern"/>
    <w:notTrueType/>
    <w:pitch w:val="variable"/>
    <w:sig w:usb0="20000087" w:usb1="00000001" w:usb2="00000000" w:usb3="00000000" w:csb0="000001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00099" w14:textId="77777777" w:rsidR="00D34D39" w:rsidRDefault="00D34D39">
      <w:r>
        <w:separator/>
      </w:r>
    </w:p>
  </w:footnote>
  <w:footnote w:type="continuationSeparator" w:id="0">
    <w:p w14:paraId="4C3E9AA6" w14:textId="77777777" w:rsidR="00D34D39" w:rsidRDefault="00D34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12C12" w14:textId="77777777" w:rsidR="00346E6D" w:rsidRDefault="00A74FCD" w:rsidP="00BF7D7E">
    <w:pPr>
      <w:pStyle w:val="Header"/>
      <w:jc w:val="right"/>
      <w:rPr>
        <w:rFonts w:ascii="Tunga" w:hAnsi="Tunga" w:cs="Tunga"/>
        <w:sz w:val="16"/>
        <w:lang w:val="en-US"/>
      </w:rPr>
    </w:pPr>
    <w:r>
      <w:rPr>
        <w:rFonts w:ascii="Tunga" w:hAnsi="Tunga" w:cs="Tunga"/>
        <w:sz w:val="16"/>
        <w:lang w:val="en-US"/>
      </w:rPr>
      <w:t xml:space="preserve">Position Description </w:t>
    </w:r>
    <w:r w:rsidR="00BF7D7E">
      <w:rPr>
        <w:rFonts w:ascii="Tunga" w:hAnsi="Tunga" w:cs="Tunga"/>
        <w:sz w:val="16"/>
        <w:lang w:val="en-US"/>
      </w:rPr>
      <w:t>1 Guidelines</w:t>
    </w:r>
    <w:r w:rsidR="00380C3B">
      <w:rPr>
        <w:rFonts w:ascii="Tunga" w:hAnsi="Tunga" w:cs="Tunga"/>
        <w:sz w:val="16"/>
        <w:szCs w:val="16"/>
        <w:lang w:val="en-US"/>
      </w:rPr>
      <w:t xml:space="preserve">. </w:t>
    </w:r>
    <w:sdt>
      <w:sdtPr>
        <w:rPr>
          <w:rFonts w:ascii="Tunga" w:hAnsi="Tunga" w:cs="Tunga"/>
          <w:noProof/>
          <w:sz w:val="16"/>
          <w:szCs w:val="16"/>
        </w:rPr>
        <w:id w:val="203693403"/>
        <w:docPartObj>
          <w:docPartGallery w:val="Page Numbers (Top of Page)"/>
          <w:docPartUnique/>
        </w:docPartObj>
      </w:sdtPr>
      <w:sdtEndPr/>
      <w:sdtContent>
        <w:r w:rsidR="00380C3B">
          <w:rPr>
            <w:rFonts w:ascii="Tunga" w:hAnsi="Tunga" w:cs="Tunga"/>
            <w:sz w:val="16"/>
            <w:szCs w:val="16"/>
          </w:rPr>
          <w:fldChar w:fldCharType="begin"/>
        </w:r>
        <w:r w:rsidR="00380C3B">
          <w:rPr>
            <w:rFonts w:ascii="Tunga" w:hAnsi="Tunga" w:cs="Tunga"/>
            <w:sz w:val="16"/>
            <w:szCs w:val="16"/>
          </w:rPr>
          <w:instrText xml:space="preserve"> PAGE   \* MERGEFORMAT </w:instrText>
        </w:r>
        <w:r w:rsidR="00380C3B">
          <w:rPr>
            <w:rFonts w:ascii="Tunga" w:hAnsi="Tunga" w:cs="Tunga"/>
            <w:sz w:val="16"/>
            <w:szCs w:val="16"/>
          </w:rPr>
          <w:fldChar w:fldCharType="separate"/>
        </w:r>
        <w:r w:rsidR="002B2A6B">
          <w:rPr>
            <w:rFonts w:ascii="Tunga" w:hAnsi="Tunga" w:cs="Tunga"/>
            <w:noProof/>
            <w:sz w:val="16"/>
            <w:szCs w:val="16"/>
          </w:rPr>
          <w:t>2</w:t>
        </w:r>
        <w:r w:rsidR="00380C3B">
          <w:rPr>
            <w:rFonts w:ascii="Tunga" w:hAnsi="Tunga" w:cs="Tunga"/>
            <w:noProof/>
            <w:sz w:val="16"/>
            <w:szCs w:val="16"/>
          </w:rPr>
          <w:fldChar w:fldCharType="end"/>
        </w:r>
      </w:sdtContent>
    </w:sdt>
  </w:p>
  <w:p w14:paraId="7B24738B" w14:textId="77777777" w:rsidR="00BF7D7E" w:rsidRDefault="00BF7D7E" w:rsidP="00BF7D7E">
    <w:pPr>
      <w:pStyle w:val="Header"/>
      <w:jc w:val="right"/>
      <w:rPr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2C6B2E4"/>
    <w:lvl w:ilvl="0">
      <w:numFmt w:val="decimal"/>
      <w:lvlText w:val="*"/>
      <w:lvlJc w:val="left"/>
    </w:lvl>
  </w:abstractNum>
  <w:abstractNum w:abstractNumId="1" w15:restartNumberingAfterBreak="0">
    <w:nsid w:val="03173C0D"/>
    <w:multiLevelType w:val="hybridMultilevel"/>
    <w:tmpl w:val="BB7874F0"/>
    <w:lvl w:ilvl="0" w:tplc="3D6EF6BC">
      <w:start w:val="2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eastAsia="Times New Roman" w:hAnsi="Symbol" w:cs="Tung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4D34D3B"/>
    <w:multiLevelType w:val="hybridMultilevel"/>
    <w:tmpl w:val="1D76A8F2"/>
    <w:lvl w:ilvl="0" w:tplc="105A937A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olor w:val="auto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33DAB"/>
    <w:multiLevelType w:val="hybridMultilevel"/>
    <w:tmpl w:val="A7DC1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5C52EA"/>
    <w:multiLevelType w:val="hybridMultilevel"/>
    <w:tmpl w:val="A7DC1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8D1D54"/>
    <w:multiLevelType w:val="hybridMultilevel"/>
    <w:tmpl w:val="C040E17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7562D"/>
    <w:multiLevelType w:val="hybridMultilevel"/>
    <w:tmpl w:val="AA9A41B0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A5B6F89"/>
    <w:multiLevelType w:val="hybridMultilevel"/>
    <w:tmpl w:val="46105C6E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C90D02"/>
    <w:multiLevelType w:val="hybridMultilevel"/>
    <w:tmpl w:val="4BBAACE6"/>
    <w:lvl w:ilvl="0" w:tplc="F70E9A46">
      <w:start w:val="1"/>
      <w:numFmt w:val="bullet"/>
      <w:lvlText w:val="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color w:val="auto"/>
        <w:sz w:val="28"/>
        <w:szCs w:val="24"/>
      </w:rPr>
    </w:lvl>
    <w:lvl w:ilvl="1" w:tplc="15720E54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81FE4"/>
    <w:multiLevelType w:val="multilevel"/>
    <w:tmpl w:val="3BBE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D0399"/>
    <w:multiLevelType w:val="hybridMultilevel"/>
    <w:tmpl w:val="6F244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E2B1A"/>
    <w:multiLevelType w:val="hybridMultilevel"/>
    <w:tmpl w:val="8E8E7AAA"/>
    <w:lvl w:ilvl="0" w:tplc="F198D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BC87A72"/>
    <w:multiLevelType w:val="hybridMultilevel"/>
    <w:tmpl w:val="5F4C66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562DD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85BCA"/>
    <w:multiLevelType w:val="hybridMultilevel"/>
    <w:tmpl w:val="4BBAACE6"/>
    <w:lvl w:ilvl="0" w:tplc="F70E9A46">
      <w:start w:val="1"/>
      <w:numFmt w:val="bullet"/>
      <w:lvlText w:val="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color w:val="auto"/>
        <w:sz w:val="28"/>
        <w:szCs w:val="24"/>
      </w:rPr>
    </w:lvl>
    <w:lvl w:ilvl="1" w:tplc="BCE8C76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C6DCA"/>
    <w:multiLevelType w:val="hybridMultilevel"/>
    <w:tmpl w:val="7DBE7B4E"/>
    <w:lvl w:ilvl="0" w:tplc="7FC0580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35B0F"/>
    <w:multiLevelType w:val="multilevel"/>
    <w:tmpl w:val="4BA0A6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955831"/>
    <w:multiLevelType w:val="hybridMultilevel"/>
    <w:tmpl w:val="2CFC128A"/>
    <w:lvl w:ilvl="0" w:tplc="C7F8029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482A9C"/>
    <w:multiLevelType w:val="hybridMultilevel"/>
    <w:tmpl w:val="CD862D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2C56B7E"/>
    <w:multiLevelType w:val="hybridMultilevel"/>
    <w:tmpl w:val="3B1C0B5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6746A8"/>
    <w:multiLevelType w:val="hybridMultilevel"/>
    <w:tmpl w:val="A6E8C620"/>
    <w:lvl w:ilvl="0" w:tplc="8700B2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BC2E4C4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C1CC21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0A2CA9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A90886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EC69C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21449E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8B6F23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0C21ED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AC195D"/>
    <w:multiLevelType w:val="hybridMultilevel"/>
    <w:tmpl w:val="8AF67904"/>
    <w:lvl w:ilvl="0" w:tplc="5FC2143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21" w15:restartNumberingAfterBreak="0">
    <w:nsid w:val="41686780"/>
    <w:multiLevelType w:val="hybridMultilevel"/>
    <w:tmpl w:val="BA84F12E"/>
    <w:lvl w:ilvl="0" w:tplc="C7F8029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CA58A9"/>
    <w:multiLevelType w:val="hybridMultilevel"/>
    <w:tmpl w:val="03ECF1E0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A182E0E"/>
    <w:multiLevelType w:val="hybridMultilevel"/>
    <w:tmpl w:val="B55AB946"/>
    <w:lvl w:ilvl="0" w:tplc="F01289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A7CFBE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BE4A77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600F8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127B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3962A8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6620A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A14D63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D74234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637FD6"/>
    <w:multiLevelType w:val="multilevel"/>
    <w:tmpl w:val="6F24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D370879"/>
    <w:multiLevelType w:val="hybridMultilevel"/>
    <w:tmpl w:val="5F4C6614"/>
    <w:lvl w:ilvl="0" w:tplc="C7F802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B09839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879BF"/>
    <w:multiLevelType w:val="hybridMultilevel"/>
    <w:tmpl w:val="6F244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29263F"/>
    <w:multiLevelType w:val="hybridMultilevel"/>
    <w:tmpl w:val="F760D91C"/>
    <w:lvl w:ilvl="0" w:tplc="3D6EF6BC">
      <w:start w:val="2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eastAsia="Times New Roman" w:hAnsi="Symbol" w:cs="Tung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692E4DFB"/>
    <w:multiLevelType w:val="multilevel"/>
    <w:tmpl w:val="4BA0A6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AD1F61"/>
    <w:multiLevelType w:val="multilevel"/>
    <w:tmpl w:val="4BA0A6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AC1D51"/>
    <w:multiLevelType w:val="multilevel"/>
    <w:tmpl w:val="B1D6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B455A8"/>
    <w:multiLevelType w:val="hybridMultilevel"/>
    <w:tmpl w:val="4438746E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92CDC"/>
    <w:multiLevelType w:val="hybridMultilevel"/>
    <w:tmpl w:val="5A8AE756"/>
    <w:lvl w:ilvl="0" w:tplc="5C5A4C0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387A77"/>
    <w:multiLevelType w:val="hybridMultilevel"/>
    <w:tmpl w:val="E034CA68"/>
    <w:lvl w:ilvl="0" w:tplc="F1AAAF26">
      <w:numFmt w:val="bullet"/>
      <w:lvlText w:val=""/>
      <w:lvlJc w:val="left"/>
      <w:pPr>
        <w:ind w:left="720" w:hanging="360"/>
      </w:pPr>
      <w:rPr>
        <w:rFonts w:ascii="Symbol" w:eastAsia="Times New Roman" w:hAnsi="Symbol" w:cs="Tung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81255"/>
    <w:multiLevelType w:val="hybridMultilevel"/>
    <w:tmpl w:val="04488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562D45"/>
    <w:multiLevelType w:val="hybridMultilevel"/>
    <w:tmpl w:val="5F4C66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9839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66828"/>
    <w:multiLevelType w:val="hybridMultilevel"/>
    <w:tmpl w:val="35742A2E"/>
    <w:lvl w:ilvl="0" w:tplc="7FC0580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34909"/>
    <w:multiLevelType w:val="hybridMultilevel"/>
    <w:tmpl w:val="A54CD78E"/>
    <w:lvl w:ilvl="0" w:tplc="03BEF5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6"/>
  </w:num>
  <w:num w:numId="3">
    <w:abstractNumId w:val="18"/>
  </w:num>
  <w:num w:numId="4">
    <w:abstractNumId w:val="12"/>
  </w:num>
  <w:num w:numId="5">
    <w:abstractNumId w:val="8"/>
  </w:num>
  <w:num w:numId="6">
    <w:abstractNumId w:val="13"/>
  </w:num>
  <w:num w:numId="7">
    <w:abstractNumId w:val="35"/>
  </w:num>
  <w:num w:numId="8">
    <w:abstractNumId w:val="25"/>
  </w:num>
  <w:num w:numId="9">
    <w:abstractNumId w:val="16"/>
  </w:num>
  <w:num w:numId="10">
    <w:abstractNumId w:val="21"/>
  </w:num>
  <w:num w:numId="11">
    <w:abstractNumId w:val="2"/>
  </w:num>
  <w:num w:numId="12">
    <w:abstractNumId w:val="0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1" w:hanging="1"/>
        </w:pPr>
        <w:rPr>
          <w:rFonts w:ascii="Times New Roman" w:hAnsi="Times New Roman" w:hint="default"/>
        </w:rPr>
      </w:lvl>
    </w:lvlOverride>
  </w:num>
  <w:num w:numId="13">
    <w:abstractNumId w:val="32"/>
  </w:num>
  <w:num w:numId="14">
    <w:abstractNumId w:val="17"/>
  </w:num>
  <w:num w:numId="15">
    <w:abstractNumId w:val="1"/>
  </w:num>
  <w:num w:numId="16">
    <w:abstractNumId w:val="22"/>
  </w:num>
  <w:num w:numId="17">
    <w:abstractNumId w:val="27"/>
  </w:num>
  <w:num w:numId="18">
    <w:abstractNumId w:val="10"/>
  </w:num>
  <w:num w:numId="19">
    <w:abstractNumId w:val="33"/>
  </w:num>
  <w:num w:numId="20">
    <w:abstractNumId w:val="24"/>
  </w:num>
  <w:num w:numId="21">
    <w:abstractNumId w:val="11"/>
  </w:num>
  <w:num w:numId="22">
    <w:abstractNumId w:val="37"/>
  </w:num>
  <w:num w:numId="23">
    <w:abstractNumId w:val="31"/>
  </w:num>
  <w:num w:numId="24">
    <w:abstractNumId w:val="7"/>
  </w:num>
  <w:num w:numId="25">
    <w:abstractNumId w:val="5"/>
  </w:num>
  <w:num w:numId="26">
    <w:abstractNumId w:val="26"/>
  </w:num>
  <w:num w:numId="27">
    <w:abstractNumId w:val="4"/>
  </w:num>
  <w:num w:numId="28">
    <w:abstractNumId w:val="3"/>
  </w:num>
  <w:num w:numId="29">
    <w:abstractNumId w:val="19"/>
  </w:num>
  <w:num w:numId="30">
    <w:abstractNumId w:val="23"/>
  </w:num>
  <w:num w:numId="31">
    <w:abstractNumId w:val="29"/>
  </w:num>
  <w:num w:numId="32">
    <w:abstractNumId w:val="28"/>
  </w:num>
  <w:num w:numId="33">
    <w:abstractNumId w:val="15"/>
  </w:num>
  <w:num w:numId="34">
    <w:abstractNumId w:val="20"/>
  </w:num>
  <w:num w:numId="35">
    <w:abstractNumId w:val="30"/>
  </w:num>
  <w:num w:numId="36">
    <w:abstractNumId w:val="9"/>
  </w:num>
  <w:num w:numId="37">
    <w:abstractNumId w:val="34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5" w:nlCheck="1" w:checkStyle="1"/>
  <w:activeWritingStyle w:appName="MSWord" w:lang="en-AU" w:vendorID="64" w:dllVersion="5" w:nlCheck="1" w:checkStyle="1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36"/>
  <w:displayHorizontalDrawingGridEvery w:val="0"/>
  <w:displayVertic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A3"/>
    <w:rsid w:val="00002147"/>
    <w:rsid w:val="00002CA1"/>
    <w:rsid w:val="00003DAB"/>
    <w:rsid w:val="00005FC9"/>
    <w:rsid w:val="0000617A"/>
    <w:rsid w:val="00011E5C"/>
    <w:rsid w:val="00022A74"/>
    <w:rsid w:val="00027BEA"/>
    <w:rsid w:val="00033FAA"/>
    <w:rsid w:val="00035541"/>
    <w:rsid w:val="00037D58"/>
    <w:rsid w:val="00045E96"/>
    <w:rsid w:val="000511B5"/>
    <w:rsid w:val="00052A89"/>
    <w:rsid w:val="00052C4C"/>
    <w:rsid w:val="0005769F"/>
    <w:rsid w:val="000648A2"/>
    <w:rsid w:val="00070F50"/>
    <w:rsid w:val="0007540A"/>
    <w:rsid w:val="00080F03"/>
    <w:rsid w:val="00082D11"/>
    <w:rsid w:val="00084D40"/>
    <w:rsid w:val="00091295"/>
    <w:rsid w:val="00091897"/>
    <w:rsid w:val="00096281"/>
    <w:rsid w:val="00097F0B"/>
    <w:rsid w:val="000A1836"/>
    <w:rsid w:val="000C1883"/>
    <w:rsid w:val="000C5009"/>
    <w:rsid w:val="000D25AF"/>
    <w:rsid w:val="000D3968"/>
    <w:rsid w:val="000D6B70"/>
    <w:rsid w:val="000F47D6"/>
    <w:rsid w:val="000F7C99"/>
    <w:rsid w:val="00101037"/>
    <w:rsid w:val="00104242"/>
    <w:rsid w:val="00105E1B"/>
    <w:rsid w:val="00115D94"/>
    <w:rsid w:val="00117E1E"/>
    <w:rsid w:val="001346ED"/>
    <w:rsid w:val="00136280"/>
    <w:rsid w:val="001453FC"/>
    <w:rsid w:val="001541AA"/>
    <w:rsid w:val="00154CA6"/>
    <w:rsid w:val="00156C19"/>
    <w:rsid w:val="00157261"/>
    <w:rsid w:val="00166B9E"/>
    <w:rsid w:val="001700D6"/>
    <w:rsid w:val="00172734"/>
    <w:rsid w:val="00172BF5"/>
    <w:rsid w:val="001734EF"/>
    <w:rsid w:val="001767C9"/>
    <w:rsid w:val="00176B98"/>
    <w:rsid w:val="00181E32"/>
    <w:rsid w:val="00182638"/>
    <w:rsid w:val="00183484"/>
    <w:rsid w:val="00183F46"/>
    <w:rsid w:val="00190F4E"/>
    <w:rsid w:val="00192183"/>
    <w:rsid w:val="001A04C3"/>
    <w:rsid w:val="001B1EEC"/>
    <w:rsid w:val="001C52F1"/>
    <w:rsid w:val="001C5360"/>
    <w:rsid w:val="001D2CDC"/>
    <w:rsid w:val="001D5495"/>
    <w:rsid w:val="001E27DE"/>
    <w:rsid w:val="001F1C1A"/>
    <w:rsid w:val="001F7C91"/>
    <w:rsid w:val="00200F97"/>
    <w:rsid w:val="00202D44"/>
    <w:rsid w:val="0020663E"/>
    <w:rsid w:val="00210DC9"/>
    <w:rsid w:val="002150E9"/>
    <w:rsid w:val="002201DC"/>
    <w:rsid w:val="002252A8"/>
    <w:rsid w:val="002319DA"/>
    <w:rsid w:val="00233129"/>
    <w:rsid w:val="00246F9E"/>
    <w:rsid w:val="00247641"/>
    <w:rsid w:val="00250BD6"/>
    <w:rsid w:val="00255A34"/>
    <w:rsid w:val="00256B0F"/>
    <w:rsid w:val="002577EA"/>
    <w:rsid w:val="00266190"/>
    <w:rsid w:val="002712B3"/>
    <w:rsid w:val="002716C4"/>
    <w:rsid w:val="00271D3F"/>
    <w:rsid w:val="00276098"/>
    <w:rsid w:val="002766F0"/>
    <w:rsid w:val="00276977"/>
    <w:rsid w:val="00283553"/>
    <w:rsid w:val="0028635F"/>
    <w:rsid w:val="002947AA"/>
    <w:rsid w:val="002A2340"/>
    <w:rsid w:val="002B12CA"/>
    <w:rsid w:val="002B2A6B"/>
    <w:rsid w:val="002B4DAA"/>
    <w:rsid w:val="002C2475"/>
    <w:rsid w:val="002C28AE"/>
    <w:rsid w:val="002C3AD6"/>
    <w:rsid w:val="002C4837"/>
    <w:rsid w:val="002C51E3"/>
    <w:rsid w:val="002C7AC2"/>
    <w:rsid w:val="002C7F1D"/>
    <w:rsid w:val="002D3A05"/>
    <w:rsid w:val="002D442A"/>
    <w:rsid w:val="002D63CD"/>
    <w:rsid w:val="002D71A7"/>
    <w:rsid w:val="002D7AEC"/>
    <w:rsid w:val="002D7C8F"/>
    <w:rsid w:val="002E0697"/>
    <w:rsid w:val="002E5F34"/>
    <w:rsid w:val="002F3C91"/>
    <w:rsid w:val="003037D5"/>
    <w:rsid w:val="0031037D"/>
    <w:rsid w:val="00313D68"/>
    <w:rsid w:val="00314BA6"/>
    <w:rsid w:val="00317AEB"/>
    <w:rsid w:val="00322CEB"/>
    <w:rsid w:val="00326FEE"/>
    <w:rsid w:val="003319F7"/>
    <w:rsid w:val="00332CDB"/>
    <w:rsid w:val="003334C3"/>
    <w:rsid w:val="00336414"/>
    <w:rsid w:val="00336D71"/>
    <w:rsid w:val="00337AE6"/>
    <w:rsid w:val="0034564D"/>
    <w:rsid w:val="00346E6D"/>
    <w:rsid w:val="00350066"/>
    <w:rsid w:val="00356908"/>
    <w:rsid w:val="00356969"/>
    <w:rsid w:val="003604AC"/>
    <w:rsid w:val="003628E2"/>
    <w:rsid w:val="00372E08"/>
    <w:rsid w:val="00374C8D"/>
    <w:rsid w:val="00376D60"/>
    <w:rsid w:val="00377DF0"/>
    <w:rsid w:val="00380C3B"/>
    <w:rsid w:val="00391B41"/>
    <w:rsid w:val="00392DD6"/>
    <w:rsid w:val="00395959"/>
    <w:rsid w:val="003A03BB"/>
    <w:rsid w:val="003A0DE3"/>
    <w:rsid w:val="003B0869"/>
    <w:rsid w:val="003B4120"/>
    <w:rsid w:val="003C2BFD"/>
    <w:rsid w:val="003C6099"/>
    <w:rsid w:val="003C6941"/>
    <w:rsid w:val="003D03DC"/>
    <w:rsid w:val="003D2287"/>
    <w:rsid w:val="003D2A3D"/>
    <w:rsid w:val="003D3797"/>
    <w:rsid w:val="003D69C6"/>
    <w:rsid w:val="003E5B06"/>
    <w:rsid w:val="003F27DB"/>
    <w:rsid w:val="003F66FD"/>
    <w:rsid w:val="00401F11"/>
    <w:rsid w:val="004230CC"/>
    <w:rsid w:val="00426E00"/>
    <w:rsid w:val="00431D57"/>
    <w:rsid w:val="004326B2"/>
    <w:rsid w:val="00434A83"/>
    <w:rsid w:val="00434C09"/>
    <w:rsid w:val="00436208"/>
    <w:rsid w:val="004402D0"/>
    <w:rsid w:val="0044084A"/>
    <w:rsid w:val="00442D41"/>
    <w:rsid w:val="0045340E"/>
    <w:rsid w:val="00453F37"/>
    <w:rsid w:val="0046133D"/>
    <w:rsid w:val="00461D62"/>
    <w:rsid w:val="00476B91"/>
    <w:rsid w:val="004806C5"/>
    <w:rsid w:val="0048136E"/>
    <w:rsid w:val="00481A31"/>
    <w:rsid w:val="004A08EF"/>
    <w:rsid w:val="004A1078"/>
    <w:rsid w:val="004B3A1A"/>
    <w:rsid w:val="004C1133"/>
    <w:rsid w:val="004C121D"/>
    <w:rsid w:val="004D43EC"/>
    <w:rsid w:val="004E48AE"/>
    <w:rsid w:val="004E52D7"/>
    <w:rsid w:val="004E5E5B"/>
    <w:rsid w:val="004F0155"/>
    <w:rsid w:val="004F0C6D"/>
    <w:rsid w:val="00507C4E"/>
    <w:rsid w:val="0052399C"/>
    <w:rsid w:val="00525A17"/>
    <w:rsid w:val="00527951"/>
    <w:rsid w:val="00541ED0"/>
    <w:rsid w:val="0055256A"/>
    <w:rsid w:val="00566B74"/>
    <w:rsid w:val="00573D67"/>
    <w:rsid w:val="00574733"/>
    <w:rsid w:val="005A0541"/>
    <w:rsid w:val="005A1C70"/>
    <w:rsid w:val="005A4730"/>
    <w:rsid w:val="005A7809"/>
    <w:rsid w:val="005B0A4B"/>
    <w:rsid w:val="005B5264"/>
    <w:rsid w:val="005B5271"/>
    <w:rsid w:val="005B7D35"/>
    <w:rsid w:val="005C0E35"/>
    <w:rsid w:val="005E0EA2"/>
    <w:rsid w:val="005E0F5A"/>
    <w:rsid w:val="005E566C"/>
    <w:rsid w:val="005F44FA"/>
    <w:rsid w:val="00601EDC"/>
    <w:rsid w:val="00605541"/>
    <w:rsid w:val="00610B65"/>
    <w:rsid w:val="00613CF3"/>
    <w:rsid w:val="00614089"/>
    <w:rsid w:val="006216AC"/>
    <w:rsid w:val="006222CA"/>
    <w:rsid w:val="0062492F"/>
    <w:rsid w:val="006313B8"/>
    <w:rsid w:val="00640BA8"/>
    <w:rsid w:val="00652DA4"/>
    <w:rsid w:val="0065547E"/>
    <w:rsid w:val="00671621"/>
    <w:rsid w:val="006716CB"/>
    <w:rsid w:val="00682123"/>
    <w:rsid w:val="006900AE"/>
    <w:rsid w:val="0069436A"/>
    <w:rsid w:val="00695653"/>
    <w:rsid w:val="006A1800"/>
    <w:rsid w:val="006A5BAC"/>
    <w:rsid w:val="006B00F3"/>
    <w:rsid w:val="006B4F97"/>
    <w:rsid w:val="006B556C"/>
    <w:rsid w:val="006B557D"/>
    <w:rsid w:val="006B701B"/>
    <w:rsid w:val="006D418B"/>
    <w:rsid w:val="006E3775"/>
    <w:rsid w:val="006E6F73"/>
    <w:rsid w:val="006F6338"/>
    <w:rsid w:val="00705B92"/>
    <w:rsid w:val="00710EDD"/>
    <w:rsid w:val="007117A9"/>
    <w:rsid w:val="00720725"/>
    <w:rsid w:val="007250BE"/>
    <w:rsid w:val="007358B4"/>
    <w:rsid w:val="00755BBB"/>
    <w:rsid w:val="00756118"/>
    <w:rsid w:val="00765A5F"/>
    <w:rsid w:val="00766E3B"/>
    <w:rsid w:val="0077114C"/>
    <w:rsid w:val="007907A4"/>
    <w:rsid w:val="00791298"/>
    <w:rsid w:val="007928BF"/>
    <w:rsid w:val="0079697A"/>
    <w:rsid w:val="007A4E36"/>
    <w:rsid w:val="007A5E73"/>
    <w:rsid w:val="007A6FF2"/>
    <w:rsid w:val="007C25AF"/>
    <w:rsid w:val="007C30B6"/>
    <w:rsid w:val="007C776A"/>
    <w:rsid w:val="007C7ADB"/>
    <w:rsid w:val="007F1729"/>
    <w:rsid w:val="007F557A"/>
    <w:rsid w:val="007F6E68"/>
    <w:rsid w:val="008127D8"/>
    <w:rsid w:val="00815144"/>
    <w:rsid w:val="008203B4"/>
    <w:rsid w:val="008225C5"/>
    <w:rsid w:val="0082317C"/>
    <w:rsid w:val="0082798E"/>
    <w:rsid w:val="00830E47"/>
    <w:rsid w:val="00840190"/>
    <w:rsid w:val="008450A3"/>
    <w:rsid w:val="00845DE5"/>
    <w:rsid w:val="0085035E"/>
    <w:rsid w:val="00855D59"/>
    <w:rsid w:val="00872CC5"/>
    <w:rsid w:val="00877CF5"/>
    <w:rsid w:val="00880D9E"/>
    <w:rsid w:val="00884CBA"/>
    <w:rsid w:val="00891EDA"/>
    <w:rsid w:val="008A4F00"/>
    <w:rsid w:val="008A5EFA"/>
    <w:rsid w:val="008A69FA"/>
    <w:rsid w:val="008B0096"/>
    <w:rsid w:val="008B5392"/>
    <w:rsid w:val="008C306A"/>
    <w:rsid w:val="008C539D"/>
    <w:rsid w:val="008E024A"/>
    <w:rsid w:val="008E1273"/>
    <w:rsid w:val="008E3B9A"/>
    <w:rsid w:val="008E490D"/>
    <w:rsid w:val="008E6358"/>
    <w:rsid w:val="008E642F"/>
    <w:rsid w:val="008E740E"/>
    <w:rsid w:val="008F3975"/>
    <w:rsid w:val="00903DB7"/>
    <w:rsid w:val="00905A91"/>
    <w:rsid w:val="00913D1F"/>
    <w:rsid w:val="00921C98"/>
    <w:rsid w:val="009227A4"/>
    <w:rsid w:val="00924295"/>
    <w:rsid w:val="00927013"/>
    <w:rsid w:val="009275A3"/>
    <w:rsid w:val="00932E9B"/>
    <w:rsid w:val="00934FC7"/>
    <w:rsid w:val="009353F8"/>
    <w:rsid w:val="00937A3C"/>
    <w:rsid w:val="0094339B"/>
    <w:rsid w:val="00947B6D"/>
    <w:rsid w:val="009544AD"/>
    <w:rsid w:val="009702DE"/>
    <w:rsid w:val="00970D86"/>
    <w:rsid w:val="00975827"/>
    <w:rsid w:val="009844C0"/>
    <w:rsid w:val="0098790A"/>
    <w:rsid w:val="00990207"/>
    <w:rsid w:val="009960B4"/>
    <w:rsid w:val="009A3E63"/>
    <w:rsid w:val="009A5105"/>
    <w:rsid w:val="009A51CA"/>
    <w:rsid w:val="009A6EBD"/>
    <w:rsid w:val="009B5F4A"/>
    <w:rsid w:val="009C193B"/>
    <w:rsid w:val="009C3CA3"/>
    <w:rsid w:val="009D001B"/>
    <w:rsid w:val="009D24F3"/>
    <w:rsid w:val="009D3695"/>
    <w:rsid w:val="009D5B7A"/>
    <w:rsid w:val="009D6AD6"/>
    <w:rsid w:val="009D7F24"/>
    <w:rsid w:val="009E1588"/>
    <w:rsid w:val="009F2B15"/>
    <w:rsid w:val="009F5BFE"/>
    <w:rsid w:val="00A01073"/>
    <w:rsid w:val="00A04D9E"/>
    <w:rsid w:val="00A22B10"/>
    <w:rsid w:val="00A230F0"/>
    <w:rsid w:val="00A23FFB"/>
    <w:rsid w:val="00A25F5F"/>
    <w:rsid w:val="00A42FE1"/>
    <w:rsid w:val="00A476F2"/>
    <w:rsid w:val="00A531A7"/>
    <w:rsid w:val="00A53EE3"/>
    <w:rsid w:val="00A541BE"/>
    <w:rsid w:val="00A55625"/>
    <w:rsid w:val="00A62E13"/>
    <w:rsid w:val="00A70AC4"/>
    <w:rsid w:val="00A71A56"/>
    <w:rsid w:val="00A74FCD"/>
    <w:rsid w:val="00A80E8D"/>
    <w:rsid w:val="00A83D6C"/>
    <w:rsid w:val="00A846FC"/>
    <w:rsid w:val="00A97969"/>
    <w:rsid w:val="00AA129C"/>
    <w:rsid w:val="00AA598A"/>
    <w:rsid w:val="00AA5E57"/>
    <w:rsid w:val="00AC37BA"/>
    <w:rsid w:val="00AC4059"/>
    <w:rsid w:val="00AC53BD"/>
    <w:rsid w:val="00AC617A"/>
    <w:rsid w:val="00AC72D2"/>
    <w:rsid w:val="00AD2547"/>
    <w:rsid w:val="00AE752F"/>
    <w:rsid w:val="00AF3E75"/>
    <w:rsid w:val="00B024B8"/>
    <w:rsid w:val="00B059E8"/>
    <w:rsid w:val="00B11A26"/>
    <w:rsid w:val="00B11E9C"/>
    <w:rsid w:val="00B12490"/>
    <w:rsid w:val="00B134FB"/>
    <w:rsid w:val="00B15464"/>
    <w:rsid w:val="00B15594"/>
    <w:rsid w:val="00B2272E"/>
    <w:rsid w:val="00B55976"/>
    <w:rsid w:val="00B61185"/>
    <w:rsid w:val="00B73B79"/>
    <w:rsid w:val="00B84E39"/>
    <w:rsid w:val="00B86361"/>
    <w:rsid w:val="00B9217C"/>
    <w:rsid w:val="00B95618"/>
    <w:rsid w:val="00B97F55"/>
    <w:rsid w:val="00BB1962"/>
    <w:rsid w:val="00BB197C"/>
    <w:rsid w:val="00BB1AEE"/>
    <w:rsid w:val="00BB7A6B"/>
    <w:rsid w:val="00BC464B"/>
    <w:rsid w:val="00BD13E8"/>
    <w:rsid w:val="00BD3D81"/>
    <w:rsid w:val="00BF6AA5"/>
    <w:rsid w:val="00BF7D7E"/>
    <w:rsid w:val="00C01AF1"/>
    <w:rsid w:val="00C042EF"/>
    <w:rsid w:val="00C115F0"/>
    <w:rsid w:val="00C12A97"/>
    <w:rsid w:val="00C23BC0"/>
    <w:rsid w:val="00C2567D"/>
    <w:rsid w:val="00C265B4"/>
    <w:rsid w:val="00C30545"/>
    <w:rsid w:val="00C67FF1"/>
    <w:rsid w:val="00C77332"/>
    <w:rsid w:val="00C80732"/>
    <w:rsid w:val="00C811B5"/>
    <w:rsid w:val="00C852FD"/>
    <w:rsid w:val="00C90EF0"/>
    <w:rsid w:val="00C922C6"/>
    <w:rsid w:val="00C930D3"/>
    <w:rsid w:val="00C9587D"/>
    <w:rsid w:val="00CB08A1"/>
    <w:rsid w:val="00CC0847"/>
    <w:rsid w:val="00CC6EE7"/>
    <w:rsid w:val="00CD0BA3"/>
    <w:rsid w:val="00CD332D"/>
    <w:rsid w:val="00CD692B"/>
    <w:rsid w:val="00CD718C"/>
    <w:rsid w:val="00CD7AC9"/>
    <w:rsid w:val="00CF2F7A"/>
    <w:rsid w:val="00CF457F"/>
    <w:rsid w:val="00D0204A"/>
    <w:rsid w:val="00D047A5"/>
    <w:rsid w:val="00D0702E"/>
    <w:rsid w:val="00D1612C"/>
    <w:rsid w:val="00D205F4"/>
    <w:rsid w:val="00D23324"/>
    <w:rsid w:val="00D243BD"/>
    <w:rsid w:val="00D33473"/>
    <w:rsid w:val="00D3491C"/>
    <w:rsid w:val="00D34D39"/>
    <w:rsid w:val="00D3507D"/>
    <w:rsid w:val="00D3632B"/>
    <w:rsid w:val="00D42B56"/>
    <w:rsid w:val="00D438B1"/>
    <w:rsid w:val="00D5049D"/>
    <w:rsid w:val="00D575D2"/>
    <w:rsid w:val="00D575E3"/>
    <w:rsid w:val="00D62F47"/>
    <w:rsid w:val="00D67193"/>
    <w:rsid w:val="00D70D5A"/>
    <w:rsid w:val="00D72D23"/>
    <w:rsid w:val="00D73DFB"/>
    <w:rsid w:val="00D76370"/>
    <w:rsid w:val="00D91B6E"/>
    <w:rsid w:val="00D92B8D"/>
    <w:rsid w:val="00D9432C"/>
    <w:rsid w:val="00D958E7"/>
    <w:rsid w:val="00D97B22"/>
    <w:rsid w:val="00DA0FA7"/>
    <w:rsid w:val="00DA2F86"/>
    <w:rsid w:val="00DA628F"/>
    <w:rsid w:val="00DB323A"/>
    <w:rsid w:val="00DC38A5"/>
    <w:rsid w:val="00DC71C7"/>
    <w:rsid w:val="00DD315F"/>
    <w:rsid w:val="00DE24DD"/>
    <w:rsid w:val="00DE692B"/>
    <w:rsid w:val="00E00DE3"/>
    <w:rsid w:val="00E016B0"/>
    <w:rsid w:val="00E026FD"/>
    <w:rsid w:val="00E12802"/>
    <w:rsid w:val="00E2498E"/>
    <w:rsid w:val="00E252A3"/>
    <w:rsid w:val="00E27DEC"/>
    <w:rsid w:val="00E43AF2"/>
    <w:rsid w:val="00E4493E"/>
    <w:rsid w:val="00E461FA"/>
    <w:rsid w:val="00E469D2"/>
    <w:rsid w:val="00E64548"/>
    <w:rsid w:val="00E70354"/>
    <w:rsid w:val="00E752CC"/>
    <w:rsid w:val="00E935BD"/>
    <w:rsid w:val="00EA0EF5"/>
    <w:rsid w:val="00EA4198"/>
    <w:rsid w:val="00EA6B9B"/>
    <w:rsid w:val="00EB5945"/>
    <w:rsid w:val="00EC1505"/>
    <w:rsid w:val="00EC2784"/>
    <w:rsid w:val="00EC50E8"/>
    <w:rsid w:val="00ED17FC"/>
    <w:rsid w:val="00ED6F2F"/>
    <w:rsid w:val="00EE1362"/>
    <w:rsid w:val="00EE4FC1"/>
    <w:rsid w:val="00F2211D"/>
    <w:rsid w:val="00F2343E"/>
    <w:rsid w:val="00F2448E"/>
    <w:rsid w:val="00F25929"/>
    <w:rsid w:val="00F27A90"/>
    <w:rsid w:val="00F3570A"/>
    <w:rsid w:val="00F35FC6"/>
    <w:rsid w:val="00F36AB9"/>
    <w:rsid w:val="00F401BE"/>
    <w:rsid w:val="00F437C4"/>
    <w:rsid w:val="00F50EA0"/>
    <w:rsid w:val="00F64DDB"/>
    <w:rsid w:val="00F66A49"/>
    <w:rsid w:val="00F73FCE"/>
    <w:rsid w:val="00F75145"/>
    <w:rsid w:val="00F75D08"/>
    <w:rsid w:val="00F83AA5"/>
    <w:rsid w:val="00F83D02"/>
    <w:rsid w:val="00F878A3"/>
    <w:rsid w:val="00F93AFF"/>
    <w:rsid w:val="00FA5B41"/>
    <w:rsid w:val="00FB5282"/>
    <w:rsid w:val="00FC0C8E"/>
    <w:rsid w:val="00FC386F"/>
    <w:rsid w:val="00FC567E"/>
    <w:rsid w:val="00FD014B"/>
    <w:rsid w:val="00FD32B1"/>
    <w:rsid w:val="00FD7EDF"/>
    <w:rsid w:val="00FE297E"/>
    <w:rsid w:val="00FF03E4"/>
    <w:rsid w:val="00FF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ebff"/>
    </o:shapedefaults>
    <o:shapelayout v:ext="edit">
      <o:idmap v:ext="edit" data="1"/>
    </o:shapelayout>
  </w:shapeDefaults>
  <w:decimalSymbol w:val="."/>
  <w:listSeparator w:val=","/>
  <w14:docId w14:val="440AC5A9"/>
  <w15:docId w15:val="{6F398009-4BFE-4D91-8760-77AD9837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52DA4"/>
    <w:rPr>
      <w:rFonts w:ascii="Arial" w:hAnsi="Arial"/>
      <w:bCs/>
      <w:sz w:val="18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Trebuchet MS" w:hAnsi="Trebuchet MS"/>
      <w:sz w:val="52"/>
      <w:lang w:val="en-US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rebuchet MS" w:hAnsi="Trebuchet MS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 w:val="0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rebuchet MS" w:hAnsi="Trebuchet MS"/>
      <w:i/>
      <w:iCs/>
      <w:lang w:val="en-US"/>
    </w:rPr>
  </w:style>
  <w:style w:type="paragraph" w:styleId="Heading5">
    <w:name w:val="heading 5"/>
    <w:basedOn w:val="Normal"/>
    <w:next w:val="Normal"/>
    <w:qFormat/>
    <w:pPr>
      <w:keepNext/>
      <w:spacing w:before="120" w:after="120"/>
      <w:jc w:val="right"/>
      <w:outlineLvl w:val="4"/>
    </w:pPr>
    <w:rPr>
      <w:rFonts w:ascii="Trebuchet MS" w:hAnsi="Trebuchet MS"/>
      <w:b/>
      <w:bCs w:val="0"/>
      <w:lang w:val="en-US"/>
    </w:rPr>
  </w:style>
  <w:style w:type="paragraph" w:styleId="Heading6">
    <w:name w:val="heading 6"/>
    <w:basedOn w:val="Normal"/>
    <w:next w:val="Normal"/>
    <w:qFormat/>
    <w:pPr>
      <w:keepNext/>
      <w:spacing w:before="120" w:after="120"/>
      <w:outlineLvl w:val="5"/>
    </w:pPr>
    <w:rPr>
      <w:rFonts w:ascii="Trebuchet MS" w:hAnsi="Trebuchet MS"/>
      <w:b/>
      <w:bCs w:val="0"/>
      <w:sz w:val="20"/>
      <w:lang w:val="en-US"/>
    </w:rPr>
  </w:style>
  <w:style w:type="paragraph" w:styleId="Heading7">
    <w:name w:val="heading 7"/>
    <w:basedOn w:val="Normal"/>
    <w:next w:val="Normal"/>
    <w:qFormat/>
    <w:pPr>
      <w:keepNext/>
      <w:spacing w:before="120" w:after="120"/>
      <w:ind w:left="720"/>
      <w:outlineLvl w:val="6"/>
    </w:pPr>
    <w:rPr>
      <w:rFonts w:ascii="Trebuchet MS" w:hAnsi="Trebuchet MS"/>
      <w:i/>
      <w:iCs/>
      <w:lang w:val="en-US"/>
    </w:rPr>
  </w:style>
  <w:style w:type="paragraph" w:styleId="Heading8">
    <w:name w:val="heading 8"/>
    <w:basedOn w:val="Normal"/>
    <w:next w:val="Normal"/>
    <w:qFormat/>
    <w:pPr>
      <w:keepNext/>
      <w:spacing w:before="120" w:after="120"/>
      <w:outlineLvl w:val="7"/>
    </w:pPr>
    <w:rPr>
      <w:rFonts w:ascii="Trebuchet MS" w:hAnsi="Trebuchet MS"/>
      <w:b/>
      <w:bCs w:val="0"/>
      <w:color w:val="FF0000"/>
      <w:sz w:val="20"/>
      <w:lang w:val="en-US"/>
    </w:rPr>
  </w:style>
  <w:style w:type="paragraph" w:styleId="Heading9">
    <w:name w:val="heading 9"/>
    <w:basedOn w:val="Normal"/>
    <w:next w:val="Normal"/>
    <w:qFormat/>
    <w:pPr>
      <w:keepNext/>
      <w:spacing w:before="120" w:after="120"/>
      <w:ind w:left="360"/>
      <w:jc w:val="center"/>
      <w:outlineLvl w:val="8"/>
    </w:pPr>
    <w:rPr>
      <w:rFonts w:ascii="Trebuchet MS" w:hAnsi="Trebuchet MS"/>
      <w:b/>
      <w:bCs w:val="0"/>
      <w:i/>
      <w:iCs/>
      <w:color w:val="0000F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5670"/>
        <w:tab w:val="right" w:pos="9923"/>
      </w:tabs>
    </w:pPr>
    <w:rPr>
      <w:rFonts w:ascii="Trebuchet MS" w:hAnsi="Trebuchet MS"/>
      <w:bCs w:val="0"/>
      <w:i/>
      <w:iCs/>
      <w:sz w:val="20"/>
    </w:rPr>
  </w:style>
  <w:style w:type="paragraph" w:styleId="BodyText2">
    <w:name w:val="Body Text 2"/>
    <w:basedOn w:val="Normal"/>
    <w:pPr>
      <w:tabs>
        <w:tab w:val="left" w:pos="5670"/>
        <w:tab w:val="right" w:pos="9923"/>
      </w:tabs>
    </w:pPr>
    <w:rPr>
      <w:rFonts w:ascii="Trebuchet MS" w:hAnsi="Trebuchet MS"/>
      <w:b/>
      <w:i/>
      <w:iCs/>
      <w:sz w:val="20"/>
    </w:rPr>
  </w:style>
  <w:style w:type="paragraph" w:styleId="BodyText3">
    <w:name w:val="Body Text 3"/>
    <w:basedOn w:val="Normal"/>
    <w:pPr>
      <w:spacing w:before="120" w:after="120"/>
    </w:pPr>
    <w:rPr>
      <w:rFonts w:ascii="Trebuchet MS" w:hAnsi="Trebuchet MS"/>
      <w:b/>
      <w:bCs w:val="0"/>
      <w:lang w:val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rsid w:val="0037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rsid w:val="008E3B9A"/>
    <w:pPr>
      <w:autoSpaceDE w:val="0"/>
      <w:autoSpaceDN w:val="0"/>
      <w:adjustRightInd w:val="0"/>
      <w:ind w:left="720"/>
    </w:pPr>
    <w:rPr>
      <w:sz w:val="24"/>
      <w:szCs w:val="24"/>
      <w:lang w:eastAsia="en-US"/>
    </w:rPr>
  </w:style>
  <w:style w:type="paragraph" w:styleId="BalloonText">
    <w:name w:val="Balloon Text"/>
    <w:basedOn w:val="Normal"/>
    <w:semiHidden/>
    <w:rsid w:val="00172B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A7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022A74"/>
    <w:rPr>
      <w:rFonts w:ascii="Arial" w:hAnsi="Arial"/>
      <w:bCs/>
      <w:sz w:val="18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AC72D2"/>
    <w:rPr>
      <w:rFonts w:ascii="Trebuchet MS" w:hAnsi="Trebuchet MS"/>
      <w:bCs/>
      <w:sz w:val="52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F47D6"/>
    <w:rPr>
      <w:rFonts w:ascii="Arial" w:hAnsi="Arial"/>
      <w:bCs/>
      <w:sz w:val="18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3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5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70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68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3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36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35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03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ristyh\Local%20Settings\Temporary%20Internet%20Files\OLK5\Workforce%20Requisition%20Rev%20Mar%200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Workforce Requisition Rev Mar 06</Template>
  <TotalTime>1</TotalTime>
  <Pages>3</Pages>
  <Words>568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Progress Rail Services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Ortega</dc:creator>
  <cp:lastModifiedBy>Xander Hendriks</cp:lastModifiedBy>
  <cp:revision>5</cp:revision>
  <cp:lastPrinted>2013-05-28T06:36:00Z</cp:lastPrinted>
  <dcterms:created xsi:type="dcterms:W3CDTF">2018-08-23T06:27:00Z</dcterms:created>
  <dcterms:modified xsi:type="dcterms:W3CDTF">2018-09-06T23:33:00Z</dcterms:modified>
</cp:coreProperties>
</file>